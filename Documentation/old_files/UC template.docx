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9B102" w14:textId="77777777" w:rsidR="003347ED" w:rsidRDefault="003347ED" w:rsidP="003347ED">
      <w:pPr>
        <w:rPr>
          <w:rFonts w:cs="Arial"/>
          <w:b/>
          <w:sz w:val="32"/>
          <w:szCs w:val="32"/>
        </w:rPr>
      </w:pPr>
    </w:p>
    <w:p w14:paraId="15F8839A" w14:textId="77777777" w:rsidR="003347ED" w:rsidRDefault="003347ED" w:rsidP="003347ED">
      <w:pPr>
        <w:rPr>
          <w:rFonts w:cs="Arial"/>
          <w:b/>
          <w:sz w:val="32"/>
          <w:szCs w:val="32"/>
        </w:rPr>
      </w:pPr>
    </w:p>
    <w:p w14:paraId="79DD77BE" w14:textId="77777777" w:rsidR="003347ED" w:rsidRDefault="003347ED" w:rsidP="003347ED">
      <w:pPr>
        <w:rPr>
          <w:rFonts w:cs="Arial"/>
          <w:b/>
          <w:sz w:val="32"/>
          <w:szCs w:val="32"/>
        </w:rPr>
      </w:pPr>
    </w:p>
    <w:p w14:paraId="0EAAB501" w14:textId="74D5EFD7" w:rsidR="003347ED" w:rsidRDefault="00DB3943" w:rsidP="003347ED">
      <w:pPr>
        <w:spacing w:after="480"/>
        <w:rPr>
          <w:rFonts w:cs="Arial"/>
          <w:b/>
          <w:sz w:val="56"/>
          <w:szCs w:val="56"/>
        </w:rPr>
      </w:pPr>
      <w:r>
        <w:rPr>
          <w:rFonts w:cs="Arial"/>
          <w:b/>
          <w:sz w:val="56"/>
          <w:szCs w:val="56"/>
        </w:rPr>
        <w:t xml:space="preserve">Project </w:t>
      </w:r>
      <w:r w:rsidR="007B025A">
        <w:rPr>
          <w:rFonts w:cs="Arial"/>
          <w:b/>
          <w:sz w:val="56"/>
          <w:szCs w:val="56"/>
        </w:rPr>
        <w:t>Requirements</w:t>
      </w:r>
    </w:p>
    <w:p w14:paraId="45EE9059" w14:textId="77777777" w:rsidR="003347ED" w:rsidRDefault="00F36620" w:rsidP="003347ED">
      <w:pPr>
        <w:pStyle w:val="Bodytext"/>
        <w:tabs>
          <w:tab w:val="right" w:leader="underscore" w:pos="7920"/>
        </w:tabs>
        <w:spacing w:after="360"/>
        <w:ind w:left="0"/>
        <w:rPr>
          <w:rFonts w:cs="Arial"/>
          <w:b/>
          <w:sz w:val="28"/>
        </w:rPr>
      </w:pPr>
      <w:r>
        <w:rPr>
          <w:rFonts w:cs="Arial"/>
          <w:b/>
          <w:sz w:val="28"/>
        </w:rPr>
        <w:t xml:space="preserve">Project Name:  </w:t>
      </w:r>
    </w:p>
    <w:p w14:paraId="2302C00D" w14:textId="3B8E764F" w:rsidR="00276F39" w:rsidRDefault="00276F39" w:rsidP="003347ED">
      <w:pPr>
        <w:pStyle w:val="Bodytext"/>
        <w:tabs>
          <w:tab w:val="right" w:leader="underscore" w:pos="7920"/>
        </w:tabs>
        <w:spacing w:after="360"/>
        <w:ind w:left="0"/>
        <w:rPr>
          <w:rFonts w:cs="Arial"/>
          <w:b/>
          <w:sz w:val="28"/>
          <w:szCs w:val="28"/>
        </w:rPr>
      </w:pPr>
      <w:r>
        <w:rPr>
          <w:rFonts w:cs="Arial"/>
          <w:b/>
          <w:sz w:val="28"/>
          <w:szCs w:val="28"/>
        </w:rPr>
        <w:t xml:space="preserve">Team: </w:t>
      </w:r>
    </w:p>
    <w:p w14:paraId="02475D7E" w14:textId="720952D1" w:rsidR="003347ED" w:rsidRDefault="00276F39" w:rsidP="003347ED">
      <w:pPr>
        <w:pStyle w:val="Bodytext"/>
        <w:tabs>
          <w:tab w:val="right" w:leader="underscore" w:pos="7920"/>
        </w:tabs>
        <w:spacing w:after="360"/>
        <w:ind w:left="0"/>
        <w:rPr>
          <w:rFonts w:cs="Arial"/>
          <w:b/>
          <w:sz w:val="28"/>
          <w:szCs w:val="28"/>
        </w:rPr>
      </w:pPr>
      <w:r>
        <w:rPr>
          <w:rFonts w:cs="Arial"/>
          <w:b/>
          <w:sz w:val="28"/>
          <w:szCs w:val="28"/>
        </w:rPr>
        <w:t>Customer</w:t>
      </w:r>
      <w:r w:rsidR="00F36620">
        <w:rPr>
          <w:rFonts w:cs="Arial"/>
          <w:b/>
          <w:sz w:val="28"/>
          <w:szCs w:val="28"/>
        </w:rPr>
        <w:t xml:space="preserve">:  </w:t>
      </w:r>
    </w:p>
    <w:p w14:paraId="06DA5171" w14:textId="635D8864" w:rsidR="003347ED" w:rsidRDefault="003347ED" w:rsidP="003347ED">
      <w:pPr>
        <w:pStyle w:val="Bodytext"/>
        <w:tabs>
          <w:tab w:val="right" w:leader="underscore" w:pos="7920"/>
        </w:tabs>
        <w:spacing w:after="360"/>
        <w:ind w:left="0"/>
        <w:rPr>
          <w:rFonts w:cs="Arial"/>
          <w:b/>
          <w:sz w:val="28"/>
          <w:szCs w:val="28"/>
        </w:rPr>
      </w:pPr>
    </w:p>
    <w:p w14:paraId="2B913296" w14:textId="77777777" w:rsidR="00CE7A45" w:rsidRPr="00A63A5E" w:rsidRDefault="00CE7A45" w:rsidP="00CE7A45">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E7A45" w14:paraId="70AC0FDE" w14:textId="77777777" w:rsidTr="00F4464F">
        <w:trPr>
          <w:tblHeader/>
        </w:trPr>
        <w:tc>
          <w:tcPr>
            <w:tcW w:w="1353" w:type="dxa"/>
            <w:shd w:val="pct20" w:color="auto" w:fill="auto"/>
          </w:tcPr>
          <w:p w14:paraId="7C4E6E4B" w14:textId="77777777" w:rsidR="00CE7A45" w:rsidRDefault="00CE7A45" w:rsidP="00F4464F">
            <w:pPr>
              <w:jc w:val="both"/>
              <w:rPr>
                <w:rFonts w:cs="Arial"/>
                <w:b/>
              </w:rPr>
            </w:pPr>
            <w:r>
              <w:rPr>
                <w:rFonts w:cs="Arial"/>
                <w:b/>
              </w:rPr>
              <w:t>Version</w:t>
            </w:r>
          </w:p>
        </w:tc>
        <w:tc>
          <w:tcPr>
            <w:tcW w:w="1334" w:type="dxa"/>
            <w:shd w:val="pct20" w:color="auto" w:fill="auto"/>
          </w:tcPr>
          <w:p w14:paraId="67EA3039" w14:textId="77777777" w:rsidR="00CE7A45" w:rsidRDefault="00CE7A45" w:rsidP="00F4464F">
            <w:pPr>
              <w:jc w:val="both"/>
              <w:rPr>
                <w:rFonts w:cs="Arial"/>
                <w:b/>
              </w:rPr>
            </w:pPr>
            <w:r>
              <w:rPr>
                <w:rFonts w:cs="Arial"/>
                <w:b/>
              </w:rPr>
              <w:t>Date</w:t>
            </w:r>
          </w:p>
        </w:tc>
        <w:tc>
          <w:tcPr>
            <w:tcW w:w="7213" w:type="dxa"/>
            <w:shd w:val="pct20" w:color="auto" w:fill="auto"/>
          </w:tcPr>
          <w:p w14:paraId="1E48FA03" w14:textId="77777777" w:rsidR="00CE7A45" w:rsidRDefault="00CE7A45" w:rsidP="00F4464F">
            <w:pPr>
              <w:jc w:val="both"/>
              <w:rPr>
                <w:rFonts w:cs="Arial"/>
                <w:b/>
              </w:rPr>
            </w:pPr>
            <w:r>
              <w:rPr>
                <w:rFonts w:cs="Arial"/>
                <w:b/>
              </w:rPr>
              <w:t>Revision Description</w:t>
            </w:r>
          </w:p>
        </w:tc>
      </w:tr>
      <w:tr w:rsidR="00CE7A45" w14:paraId="3C08A1BA" w14:textId="77777777" w:rsidTr="00F4464F">
        <w:tc>
          <w:tcPr>
            <w:tcW w:w="1353" w:type="dxa"/>
          </w:tcPr>
          <w:p w14:paraId="13E99C21" w14:textId="77777777" w:rsidR="00CE7A45" w:rsidRDefault="00CE7A45" w:rsidP="00F4464F">
            <w:pPr>
              <w:jc w:val="both"/>
              <w:rPr>
                <w:rFonts w:cs="Arial"/>
              </w:rPr>
            </w:pPr>
            <w:r>
              <w:rPr>
                <w:rFonts w:cs="Arial"/>
              </w:rPr>
              <w:t>.01</w:t>
            </w:r>
          </w:p>
        </w:tc>
        <w:tc>
          <w:tcPr>
            <w:tcW w:w="1334" w:type="dxa"/>
          </w:tcPr>
          <w:p w14:paraId="041767CC" w14:textId="77777777" w:rsidR="00CE7A45" w:rsidRDefault="00CE7A45" w:rsidP="00F4464F">
            <w:pPr>
              <w:jc w:val="both"/>
              <w:rPr>
                <w:rFonts w:cs="Arial"/>
              </w:rPr>
            </w:pPr>
          </w:p>
        </w:tc>
        <w:tc>
          <w:tcPr>
            <w:tcW w:w="7213" w:type="dxa"/>
          </w:tcPr>
          <w:p w14:paraId="10F5AD5E" w14:textId="77777777" w:rsidR="00CE7A45" w:rsidRDefault="00CE7A45" w:rsidP="00F4464F">
            <w:pPr>
              <w:jc w:val="both"/>
              <w:rPr>
                <w:rFonts w:cs="Arial"/>
              </w:rPr>
            </w:pPr>
          </w:p>
        </w:tc>
      </w:tr>
      <w:tr w:rsidR="00CE7A45" w14:paraId="71455AE4" w14:textId="77777777" w:rsidTr="00F4464F">
        <w:tc>
          <w:tcPr>
            <w:tcW w:w="1353" w:type="dxa"/>
          </w:tcPr>
          <w:p w14:paraId="3231275A" w14:textId="77777777" w:rsidR="00CE7A45" w:rsidRDefault="00CE7A45" w:rsidP="00F4464F">
            <w:pPr>
              <w:jc w:val="both"/>
              <w:rPr>
                <w:rFonts w:cs="Arial"/>
              </w:rPr>
            </w:pPr>
            <w:r>
              <w:rPr>
                <w:rFonts w:cs="Arial"/>
              </w:rPr>
              <w:t>.02</w:t>
            </w:r>
          </w:p>
        </w:tc>
        <w:tc>
          <w:tcPr>
            <w:tcW w:w="1334" w:type="dxa"/>
          </w:tcPr>
          <w:p w14:paraId="22BF65D0" w14:textId="77777777" w:rsidR="00CE7A45" w:rsidRDefault="00CE7A45" w:rsidP="00F4464F">
            <w:pPr>
              <w:jc w:val="both"/>
              <w:rPr>
                <w:rFonts w:cs="Arial"/>
              </w:rPr>
            </w:pPr>
          </w:p>
        </w:tc>
        <w:tc>
          <w:tcPr>
            <w:tcW w:w="7213" w:type="dxa"/>
          </w:tcPr>
          <w:p w14:paraId="23B1A64B" w14:textId="77777777" w:rsidR="00CE7A45" w:rsidRDefault="00CE7A45" w:rsidP="00F4464F">
            <w:pPr>
              <w:jc w:val="both"/>
              <w:rPr>
                <w:rFonts w:cs="Arial"/>
              </w:rPr>
            </w:pPr>
          </w:p>
        </w:tc>
      </w:tr>
      <w:tr w:rsidR="00CE7A45" w14:paraId="1A821942" w14:textId="77777777" w:rsidTr="00F4464F">
        <w:tc>
          <w:tcPr>
            <w:tcW w:w="1353" w:type="dxa"/>
          </w:tcPr>
          <w:p w14:paraId="0CBCE041" w14:textId="478F1F8B" w:rsidR="00CE7A45" w:rsidRDefault="00821CCA" w:rsidP="00F4464F">
            <w:pPr>
              <w:jc w:val="both"/>
              <w:rPr>
                <w:rFonts w:cs="Arial"/>
              </w:rPr>
            </w:pPr>
            <w:proofErr w:type="gramStart"/>
            <w:r>
              <w:rPr>
                <w:rFonts w:cs="Arial"/>
              </w:rPr>
              <w:t>..</w:t>
            </w:r>
            <w:proofErr w:type="gramEnd"/>
          </w:p>
        </w:tc>
        <w:tc>
          <w:tcPr>
            <w:tcW w:w="1334" w:type="dxa"/>
          </w:tcPr>
          <w:p w14:paraId="44F3E82B" w14:textId="77777777" w:rsidR="00CE7A45" w:rsidRDefault="00CE7A45" w:rsidP="00F4464F">
            <w:pPr>
              <w:jc w:val="both"/>
              <w:rPr>
                <w:rFonts w:cs="Arial"/>
              </w:rPr>
            </w:pPr>
          </w:p>
        </w:tc>
        <w:tc>
          <w:tcPr>
            <w:tcW w:w="7213" w:type="dxa"/>
          </w:tcPr>
          <w:p w14:paraId="5C1E8932" w14:textId="77777777" w:rsidR="00CE7A45" w:rsidRDefault="00CE7A45" w:rsidP="00F4464F">
            <w:pPr>
              <w:jc w:val="both"/>
              <w:rPr>
                <w:rFonts w:cs="Arial"/>
              </w:rPr>
            </w:pPr>
          </w:p>
        </w:tc>
      </w:tr>
      <w:tr w:rsidR="00CE7A45" w14:paraId="0B6F5311" w14:textId="77777777" w:rsidTr="00F4464F">
        <w:tc>
          <w:tcPr>
            <w:tcW w:w="1353" w:type="dxa"/>
          </w:tcPr>
          <w:p w14:paraId="0C0FC781" w14:textId="56D90BA5" w:rsidR="00CE7A45" w:rsidRDefault="00821CCA" w:rsidP="00F4464F">
            <w:pPr>
              <w:jc w:val="both"/>
              <w:rPr>
                <w:rFonts w:cs="Arial"/>
              </w:rPr>
            </w:pPr>
            <w:r>
              <w:rPr>
                <w:rFonts w:cs="Arial"/>
              </w:rPr>
              <w:t>1.0</w:t>
            </w:r>
          </w:p>
        </w:tc>
        <w:tc>
          <w:tcPr>
            <w:tcW w:w="1334" w:type="dxa"/>
          </w:tcPr>
          <w:p w14:paraId="54656120" w14:textId="77777777" w:rsidR="00CE7A45" w:rsidRDefault="00CE7A45" w:rsidP="00F4464F">
            <w:pPr>
              <w:jc w:val="both"/>
              <w:rPr>
                <w:rFonts w:cs="Arial"/>
              </w:rPr>
            </w:pPr>
          </w:p>
        </w:tc>
        <w:tc>
          <w:tcPr>
            <w:tcW w:w="7213" w:type="dxa"/>
          </w:tcPr>
          <w:p w14:paraId="504BEA7B" w14:textId="77777777" w:rsidR="00CE7A45" w:rsidRDefault="00CE7A45" w:rsidP="00F4464F">
            <w:pPr>
              <w:jc w:val="both"/>
              <w:rPr>
                <w:rFonts w:cs="Arial"/>
              </w:rPr>
            </w:pPr>
          </w:p>
        </w:tc>
      </w:tr>
      <w:tr w:rsidR="00CE7A45" w14:paraId="548BF829" w14:textId="77777777" w:rsidTr="00F4464F">
        <w:tc>
          <w:tcPr>
            <w:tcW w:w="1353" w:type="dxa"/>
          </w:tcPr>
          <w:p w14:paraId="48D2799C" w14:textId="6F2A5065" w:rsidR="00CE7A45" w:rsidRDefault="00CE7A45" w:rsidP="00F4464F">
            <w:pPr>
              <w:jc w:val="both"/>
              <w:rPr>
                <w:rFonts w:cs="Arial"/>
              </w:rPr>
            </w:pPr>
          </w:p>
        </w:tc>
        <w:tc>
          <w:tcPr>
            <w:tcW w:w="1334" w:type="dxa"/>
          </w:tcPr>
          <w:p w14:paraId="4D90259F" w14:textId="77777777" w:rsidR="00CE7A45" w:rsidRDefault="00CE7A45" w:rsidP="00F4464F">
            <w:pPr>
              <w:jc w:val="both"/>
              <w:rPr>
                <w:rFonts w:cs="Arial"/>
              </w:rPr>
            </w:pPr>
          </w:p>
        </w:tc>
        <w:tc>
          <w:tcPr>
            <w:tcW w:w="7213" w:type="dxa"/>
          </w:tcPr>
          <w:p w14:paraId="2E001756" w14:textId="2B7BB9AF" w:rsidR="00CE7A45" w:rsidRDefault="00CE7A45" w:rsidP="00F4464F">
            <w:pPr>
              <w:jc w:val="both"/>
              <w:rPr>
                <w:rFonts w:cs="Arial"/>
              </w:rPr>
            </w:pPr>
          </w:p>
        </w:tc>
      </w:tr>
      <w:tr w:rsidR="00CE7A45" w14:paraId="31A0B40E" w14:textId="77777777" w:rsidTr="00F4464F">
        <w:tc>
          <w:tcPr>
            <w:tcW w:w="1353" w:type="dxa"/>
          </w:tcPr>
          <w:p w14:paraId="3DD8564E" w14:textId="77777777" w:rsidR="00CE7A45" w:rsidRDefault="00CE7A45" w:rsidP="00F4464F">
            <w:pPr>
              <w:jc w:val="both"/>
              <w:rPr>
                <w:rFonts w:cs="Arial"/>
              </w:rPr>
            </w:pPr>
          </w:p>
        </w:tc>
        <w:tc>
          <w:tcPr>
            <w:tcW w:w="1334" w:type="dxa"/>
          </w:tcPr>
          <w:p w14:paraId="2F73B080" w14:textId="77777777" w:rsidR="00CE7A45" w:rsidRDefault="00CE7A45" w:rsidP="00F4464F">
            <w:pPr>
              <w:jc w:val="both"/>
              <w:rPr>
                <w:rFonts w:cs="Arial"/>
              </w:rPr>
            </w:pPr>
          </w:p>
        </w:tc>
        <w:tc>
          <w:tcPr>
            <w:tcW w:w="7213" w:type="dxa"/>
          </w:tcPr>
          <w:p w14:paraId="0446F7E5" w14:textId="77777777" w:rsidR="00CE7A45" w:rsidRDefault="00CE7A45" w:rsidP="00F4464F">
            <w:pPr>
              <w:jc w:val="both"/>
              <w:rPr>
                <w:rFonts w:cs="Arial"/>
              </w:rPr>
            </w:pPr>
          </w:p>
        </w:tc>
      </w:tr>
    </w:tbl>
    <w:p w14:paraId="7D2848D6" w14:textId="77777777" w:rsidR="00CE7A45" w:rsidRPr="004A7EEA" w:rsidRDefault="00CE7A45" w:rsidP="00CE7A45"/>
    <w:p w14:paraId="6A0EA5BD" w14:textId="77777777" w:rsidR="00CE7A45" w:rsidRDefault="00CE7A45" w:rsidP="00CE7A45">
      <w:pPr>
        <w:pStyle w:val="Bodytext"/>
        <w:tabs>
          <w:tab w:val="right" w:leader="underscore" w:pos="7920"/>
        </w:tabs>
        <w:spacing w:after="360"/>
        <w:ind w:left="0"/>
      </w:pPr>
    </w:p>
    <w:p w14:paraId="4EF936AD" w14:textId="77777777" w:rsidR="00CE7A45" w:rsidRDefault="00CE7A45" w:rsidP="00CE7A45">
      <w:pPr>
        <w:pStyle w:val="Bodytext"/>
        <w:tabs>
          <w:tab w:val="right" w:leader="underscore" w:pos="7920"/>
        </w:tabs>
        <w:spacing w:after="360"/>
        <w:ind w:left="0"/>
      </w:pPr>
    </w:p>
    <w:p w14:paraId="77AE902E" w14:textId="77777777" w:rsidR="00CE7A45" w:rsidRDefault="00CE7A45" w:rsidP="00CE7A45">
      <w:pPr>
        <w:pStyle w:val="Bodytext"/>
        <w:tabs>
          <w:tab w:val="right" w:leader="underscore" w:pos="7920"/>
        </w:tabs>
        <w:spacing w:after="360"/>
        <w:ind w:left="0"/>
      </w:pPr>
    </w:p>
    <w:p w14:paraId="7EDE2091" w14:textId="77777777" w:rsidR="00CE7A45" w:rsidRDefault="00CE7A45" w:rsidP="00CE7A45">
      <w:pPr>
        <w:pStyle w:val="Bodytext"/>
        <w:tabs>
          <w:tab w:val="right" w:leader="underscore" w:pos="7920"/>
        </w:tabs>
        <w:spacing w:after="360"/>
        <w:ind w:left="0"/>
      </w:pPr>
    </w:p>
    <w:p w14:paraId="49B35DB8" w14:textId="77777777" w:rsidR="00CE7A45" w:rsidRDefault="00CE7A45" w:rsidP="00CE7A45">
      <w:pPr>
        <w:pStyle w:val="Bodytext"/>
        <w:ind w:left="0"/>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951B8D">
        <w:rPr>
          <w:rFonts w:cs="Arial"/>
          <w:noProof/>
        </w:rPr>
        <w:t>September 12, 2013</w:t>
      </w:r>
      <w:r>
        <w:rPr>
          <w:rFonts w:cs="Arial"/>
        </w:rPr>
        <w:fldChar w:fldCharType="end"/>
      </w:r>
    </w:p>
    <w:p w14:paraId="104B9C7F" w14:textId="2B1A05AA" w:rsidR="003347ED" w:rsidRDefault="00CE7A45" w:rsidP="00CE7A45">
      <w:pPr>
        <w:pStyle w:val="Bodytext"/>
        <w:tabs>
          <w:tab w:val="right" w:leader="underscore" w:pos="7920"/>
        </w:tabs>
        <w:spacing w:after="360"/>
        <w:ind w:left="0"/>
        <w:rPr>
          <w:rFonts w:cs="Arial"/>
        </w:rPr>
      </w:pPr>
      <w:r>
        <w:br w:type="page"/>
      </w:r>
    </w:p>
    <w:p w14:paraId="1EB9F15E" w14:textId="3FF7CE1E" w:rsidR="00CE7A45" w:rsidRDefault="00CE7A45" w:rsidP="00CE7A45"/>
    <w:p w14:paraId="14A09E49" w14:textId="715A3915" w:rsidR="00F4464F" w:rsidRDefault="00F4464F" w:rsidP="007F4B5E">
      <w:pPr>
        <w:pStyle w:val="Heading1"/>
        <w:numPr>
          <w:ilvl w:val="0"/>
          <w:numId w:val="27"/>
        </w:numPr>
        <w:tabs>
          <w:tab w:val="left" w:pos="0"/>
        </w:tabs>
      </w:pPr>
      <w:bookmarkStart w:id="0" w:name="_Toc221528081"/>
      <w:r>
        <w:t>Diagram</w:t>
      </w:r>
      <w:r w:rsidR="00CE7A45">
        <w:t xml:space="preserve"> </w:t>
      </w:r>
    </w:p>
    <w:p w14:paraId="23E5D7C7" w14:textId="7251E2AD" w:rsidR="004C748A" w:rsidRDefault="004C748A" w:rsidP="004C748A">
      <w:pPr>
        <w:pStyle w:val="Hints"/>
        <w:rPr>
          <w:rFonts w:cs="Arial"/>
          <w:color w:val="A6A6A6"/>
        </w:rPr>
      </w:pPr>
      <w:r>
        <w:rPr>
          <w:rFonts w:cs="Arial"/>
          <w:color w:val="A6A6A6"/>
        </w:rPr>
        <w:t>Draw a diagram that shows ho</w:t>
      </w:r>
      <w:r w:rsidR="00AA7BB6">
        <w:rPr>
          <w:rFonts w:cs="Arial"/>
          <w:color w:val="A6A6A6"/>
        </w:rPr>
        <w:t>w your use cases are related</w:t>
      </w:r>
      <w:r>
        <w:rPr>
          <w:rFonts w:cs="Arial"/>
          <w:color w:val="A6A6A6"/>
        </w:rPr>
        <w:t xml:space="preserve"> to each other. </w:t>
      </w:r>
    </w:p>
    <w:p w14:paraId="2DEF6E50" w14:textId="021C031A" w:rsidR="004C748A" w:rsidRPr="00C86C3C" w:rsidRDefault="004C748A" w:rsidP="004C748A">
      <w:pPr>
        <w:pStyle w:val="Hints"/>
        <w:rPr>
          <w:rFonts w:cs="Arial"/>
          <w:color w:val="A6A6A6"/>
        </w:rPr>
      </w:pPr>
      <w:r>
        <w:rPr>
          <w:rFonts w:cs="Arial"/>
          <w:color w:val="A6A6A6"/>
        </w:rPr>
        <w:t>We recommend using</w:t>
      </w:r>
      <w:r w:rsidR="005348E7">
        <w:rPr>
          <w:rFonts w:cs="Arial"/>
          <w:color w:val="A6A6A6"/>
        </w:rPr>
        <w:t xml:space="preserve"> the following authoring tool</w:t>
      </w:r>
      <w:r>
        <w:rPr>
          <w:rFonts w:cs="Arial"/>
          <w:color w:val="A6A6A6"/>
        </w:rPr>
        <w:t>: www.draw.io</w:t>
      </w:r>
    </w:p>
    <w:p w14:paraId="270A430B" w14:textId="77777777" w:rsidR="00974D18" w:rsidRDefault="00974D18" w:rsidP="00974D18"/>
    <w:p w14:paraId="6A417DA5" w14:textId="77777777" w:rsidR="00974D18" w:rsidRDefault="00974D18" w:rsidP="00974D18"/>
    <w:p w14:paraId="20976C76" w14:textId="496CB3FB" w:rsidR="00F4464F" w:rsidRDefault="00974D18" w:rsidP="00974D18">
      <w:pPr>
        <w:jc w:val="center"/>
        <w:rPr>
          <w:b/>
          <w:i/>
        </w:rPr>
      </w:pPr>
      <w:r w:rsidRPr="006B0546">
        <w:rPr>
          <w:b/>
          <w:i/>
        </w:rPr>
        <w:t>EXAMPLE</w:t>
      </w:r>
    </w:p>
    <w:p w14:paraId="6D7E1E7F" w14:textId="77777777" w:rsidR="00974D18" w:rsidRPr="00974D18" w:rsidRDefault="00974D18" w:rsidP="00974D18">
      <w:pPr>
        <w:jc w:val="center"/>
        <w:rPr>
          <w:b/>
          <w:i/>
        </w:rPr>
      </w:pPr>
    </w:p>
    <w:p w14:paraId="30112312" w14:textId="77777777" w:rsidR="00974D18" w:rsidRPr="00974D18" w:rsidRDefault="00974D18" w:rsidP="00974D18"/>
    <w:p w14:paraId="45EBF520" w14:textId="5A4E1767" w:rsidR="004C748A" w:rsidRPr="004C748A" w:rsidRDefault="004C748A" w:rsidP="004C748A">
      <w:r>
        <w:rPr>
          <w:noProof/>
        </w:rPr>
        <w:drawing>
          <wp:inline distT="0" distB="0" distL="0" distR="0" wp14:anchorId="627AFFA7" wp14:editId="27CA3B2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14:paraId="6C28B951" w14:textId="533F4E0C" w:rsidR="00292207" w:rsidRDefault="00292207">
      <w:pPr>
        <w:rPr>
          <w:rFonts w:cs="Arial"/>
          <w:b/>
          <w:bCs/>
          <w:kern w:val="32"/>
          <w:sz w:val="32"/>
          <w:szCs w:val="32"/>
        </w:rPr>
      </w:pPr>
      <w:r>
        <w:br w:type="page"/>
      </w:r>
    </w:p>
    <w:p w14:paraId="3EA20DE2" w14:textId="77777777" w:rsidR="00F4464F" w:rsidRDefault="00F4464F" w:rsidP="00CE7A45">
      <w:pPr>
        <w:pStyle w:val="Heading1"/>
        <w:numPr>
          <w:ilvl w:val="0"/>
          <w:numId w:val="0"/>
        </w:numPr>
      </w:pPr>
    </w:p>
    <w:p w14:paraId="2C44C0AE" w14:textId="618DF39D" w:rsidR="00951B8D" w:rsidRDefault="00292207" w:rsidP="00951B8D">
      <w:pPr>
        <w:pStyle w:val="Heading1"/>
        <w:numPr>
          <w:ilvl w:val="0"/>
          <w:numId w:val="27"/>
        </w:numPr>
      </w:pPr>
      <w:r>
        <w:t>Use cases</w:t>
      </w:r>
      <w:r w:rsidR="00F36620">
        <w:t xml:space="preserve"> </w:t>
      </w:r>
      <w:bookmarkStart w:id="1" w:name="_Toc221528083"/>
      <w:bookmarkStart w:id="2" w:name="_GoBack"/>
      <w:bookmarkEnd w:id="0"/>
      <w:bookmarkEnd w:id="2"/>
    </w:p>
    <w:p w14:paraId="639C35B7" w14:textId="77777777" w:rsidR="006B0546" w:rsidRDefault="006B0546" w:rsidP="006B0546"/>
    <w:p w14:paraId="7AC58B70" w14:textId="23BF0B3A" w:rsidR="006B0546" w:rsidRPr="006B0546" w:rsidRDefault="006B0546" w:rsidP="006B0546">
      <w:pPr>
        <w:jc w:val="center"/>
        <w:rPr>
          <w:b/>
          <w:i/>
        </w:rPr>
      </w:pPr>
      <w:r w:rsidRPr="006B0546">
        <w:rPr>
          <w:b/>
          <w:i/>
        </w:rPr>
        <w:t>EXAMPLE</w:t>
      </w:r>
    </w:p>
    <w:p w14:paraId="07833F5A" w14:textId="77777777" w:rsidR="006B0546" w:rsidRDefault="006B0546" w:rsidP="006B0546"/>
    <w:p w14:paraId="58719CF8" w14:textId="5B3CF696" w:rsidR="006B0546" w:rsidRPr="006B0546" w:rsidRDefault="006B0546" w:rsidP="006B0546">
      <w:pPr>
        <w:pStyle w:val="ListParagraph"/>
        <w:numPr>
          <w:ilvl w:val="0"/>
          <w:numId w:val="29"/>
        </w:numPr>
        <w:rPr>
          <w:b/>
        </w:rPr>
      </w:pPr>
      <w:r w:rsidRPr="006B0546">
        <w:rPr>
          <w:rFonts w:cs="Arial"/>
          <w:b/>
          <w:color w:val="A6A6A6"/>
          <w:u w:val="single"/>
        </w:rPr>
        <w:t>Withdraw Cash</w:t>
      </w:r>
      <w:r>
        <w:rPr>
          <w:rFonts w:cs="Arial"/>
          <w:color w:val="A6A6A6"/>
        </w:rPr>
        <w:t xml:space="preserve"> (</w:t>
      </w:r>
      <w:r w:rsidRPr="00C86C3C">
        <w:rPr>
          <w:rFonts w:cs="Arial"/>
          <w:color w:val="A6A6A6"/>
        </w:rPr>
        <w:t xml:space="preserve">Enter a short name for the Use Case </w:t>
      </w:r>
      <w:r>
        <w:rPr>
          <w:rFonts w:cs="Arial"/>
          <w:color w:val="A6A6A6"/>
        </w:rPr>
        <w:t>using an active verb phrase)</w:t>
      </w:r>
    </w:p>
    <w:p w14:paraId="0EDB693D" w14:textId="77777777" w:rsidR="006B0546" w:rsidRDefault="006B0546" w:rsidP="006B0546">
      <w:pPr>
        <w:pStyle w:val="ListParagraph"/>
        <w:numPr>
          <w:ilvl w:val="1"/>
          <w:numId w:val="29"/>
        </w:numPr>
        <w:rPr>
          <w:b/>
        </w:rPr>
      </w:pPr>
      <w:r>
        <w:rPr>
          <w:b/>
        </w:rPr>
        <w:t xml:space="preserve">Actors  </w:t>
      </w:r>
    </w:p>
    <w:p w14:paraId="1A41A679" w14:textId="31E68C02" w:rsidR="006B0546" w:rsidRDefault="002D649D" w:rsidP="006B0546">
      <w:pPr>
        <w:pStyle w:val="ListParagraph"/>
        <w:ind w:left="792"/>
        <w:rPr>
          <w:rFonts w:cs="Arial"/>
          <w:color w:val="A6A6A6"/>
        </w:rPr>
      </w:pPr>
      <w:r>
        <w:rPr>
          <w:rFonts w:cs="Arial"/>
          <w:color w:val="A6A6A6"/>
        </w:rPr>
        <w:t>Customer</w:t>
      </w:r>
    </w:p>
    <w:p w14:paraId="2107CC4A" w14:textId="77777777" w:rsidR="002D649D" w:rsidRDefault="002D649D" w:rsidP="006B0546">
      <w:pPr>
        <w:pStyle w:val="ListParagraph"/>
        <w:ind w:left="792"/>
        <w:rPr>
          <w:b/>
        </w:rPr>
      </w:pPr>
    </w:p>
    <w:p w14:paraId="2E87BDF8" w14:textId="126109D4" w:rsidR="006B0546" w:rsidRDefault="006B0546" w:rsidP="006B0546">
      <w:pPr>
        <w:pStyle w:val="ListParagraph"/>
        <w:ind w:left="792"/>
        <w:rPr>
          <w:rFonts w:cs="Arial"/>
          <w:color w:val="A6A6A6"/>
        </w:rPr>
      </w:pPr>
      <w:r>
        <w:rPr>
          <w:rFonts w:cs="Arial"/>
          <w:color w:val="A6A6A6"/>
        </w:rPr>
        <w:t>[</w:t>
      </w:r>
      <w:r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Pr>
          <w:rFonts w:cs="Arial"/>
          <w:color w:val="A6A6A6"/>
        </w:rPr>
        <w:t xml:space="preserve"> (primary) </w:t>
      </w:r>
      <w:r w:rsidRPr="000B04F7">
        <w:rPr>
          <w:rFonts w:cs="Arial"/>
          <w:color w:val="A6A6A6"/>
        </w:rPr>
        <w:t>and any other actors who will participate in completing the use case</w:t>
      </w:r>
      <w:r>
        <w:rPr>
          <w:rFonts w:cs="Arial"/>
          <w:color w:val="A6A6A6"/>
        </w:rPr>
        <w:t xml:space="preserve"> (secondary)</w:t>
      </w:r>
      <w:r w:rsidRPr="000B04F7">
        <w:rPr>
          <w:rFonts w:cs="Arial"/>
          <w:color w:val="A6A6A6"/>
        </w:rPr>
        <w:t>.</w:t>
      </w:r>
      <w:r>
        <w:rPr>
          <w:rFonts w:cs="Arial"/>
          <w:color w:val="A6A6A6"/>
        </w:rPr>
        <w:t>]</w:t>
      </w:r>
    </w:p>
    <w:p w14:paraId="15401746" w14:textId="77777777" w:rsidR="002D649D" w:rsidRPr="006B0546" w:rsidRDefault="002D649D" w:rsidP="006B0546">
      <w:pPr>
        <w:pStyle w:val="ListParagraph"/>
        <w:ind w:left="792"/>
        <w:rPr>
          <w:b/>
        </w:rPr>
      </w:pPr>
    </w:p>
    <w:p w14:paraId="13243B2A" w14:textId="77777777" w:rsidR="006B0546" w:rsidRDefault="006B0546" w:rsidP="006B0546">
      <w:pPr>
        <w:pStyle w:val="ListParagraph"/>
        <w:numPr>
          <w:ilvl w:val="1"/>
          <w:numId w:val="29"/>
        </w:numPr>
        <w:rPr>
          <w:b/>
        </w:rPr>
      </w:pPr>
      <w:r>
        <w:rPr>
          <w:b/>
        </w:rPr>
        <w:t>Description</w:t>
      </w:r>
    </w:p>
    <w:p w14:paraId="02896C1D" w14:textId="74F9363A" w:rsidR="006B0546" w:rsidRDefault="006B0546" w:rsidP="006B0546">
      <w:pPr>
        <w:pStyle w:val="ListParagraph"/>
        <w:ind w:left="792"/>
        <w:rPr>
          <w:rFonts w:cs="Arial"/>
          <w:color w:val="A6A6A6"/>
        </w:rPr>
      </w:pPr>
      <w:r>
        <w:rPr>
          <w:rFonts w:cs="Arial"/>
          <w:color w:val="A6A6A6"/>
        </w:rPr>
        <w:t xml:space="preserve">As a </w:t>
      </w:r>
      <w:r w:rsidR="002D649D">
        <w:rPr>
          <w:rFonts w:cs="Arial"/>
          <w:color w:val="A6A6A6"/>
        </w:rPr>
        <w:t>customer</w:t>
      </w:r>
      <w:r>
        <w:rPr>
          <w:rFonts w:cs="Arial"/>
          <w:color w:val="A6A6A6"/>
        </w:rPr>
        <w:t xml:space="preserve"> I want to </w:t>
      </w:r>
      <w:r w:rsidR="002D649D">
        <w:rPr>
          <w:rFonts w:cs="Arial"/>
          <w:color w:val="A6A6A6"/>
        </w:rPr>
        <w:t>withdraw money from my account.</w:t>
      </w:r>
    </w:p>
    <w:p w14:paraId="5B850C9C" w14:textId="77777777" w:rsidR="006B0546" w:rsidRDefault="006B0546" w:rsidP="006B0546">
      <w:pPr>
        <w:pStyle w:val="ListParagraph"/>
        <w:ind w:left="792"/>
        <w:rPr>
          <w:rFonts w:cs="Arial"/>
          <w:color w:val="A6A6A6"/>
        </w:rPr>
      </w:pPr>
    </w:p>
    <w:p w14:paraId="6FD7660C" w14:textId="77777777" w:rsidR="006B0546" w:rsidRDefault="006B0546" w:rsidP="006B0546">
      <w:pPr>
        <w:pStyle w:val="ListParagraph"/>
        <w:ind w:left="792"/>
        <w:rPr>
          <w:rFonts w:cs="Arial"/>
          <w:color w:val="A6A6A6"/>
        </w:rPr>
      </w:pPr>
      <w:r>
        <w:rPr>
          <w:rFonts w:cs="Arial"/>
          <w:color w:val="A6A6A6"/>
        </w:rPr>
        <w:t>[</w:t>
      </w:r>
      <w:r w:rsidRPr="000B04F7">
        <w:rPr>
          <w:rFonts w:cs="Arial"/>
          <w:color w:val="A6A6A6"/>
        </w:rPr>
        <w:t>Provide a brief description of the reason for and outcome of this use case</w:t>
      </w:r>
      <w:r>
        <w:rPr>
          <w:rFonts w:cs="Arial"/>
          <w:color w:val="A6A6A6"/>
        </w:rPr>
        <w:t>.</w:t>
      </w:r>
    </w:p>
    <w:p w14:paraId="28398B29" w14:textId="7610938B" w:rsidR="006B0546" w:rsidRPr="006B0546" w:rsidRDefault="006B0546" w:rsidP="006B0546">
      <w:pPr>
        <w:pStyle w:val="ListParagraph"/>
        <w:ind w:left="792"/>
        <w:rPr>
          <w:b/>
        </w:rPr>
      </w:pPr>
      <w:r>
        <w:rPr>
          <w:rFonts w:cs="Arial"/>
          <w:color w:val="A6A6A6"/>
        </w:rPr>
        <w:t xml:space="preserve">Format: As a [user role] I want to [goal] </w:t>
      </w:r>
      <w:r w:rsidR="002D649D">
        <w:rPr>
          <w:rFonts w:cs="Arial"/>
          <w:color w:val="A6A6A6"/>
        </w:rPr>
        <w:t>(</w:t>
      </w:r>
      <w:r>
        <w:rPr>
          <w:rFonts w:cs="Arial"/>
          <w:color w:val="A6A6A6"/>
        </w:rPr>
        <w:t>so I can [reason]</w:t>
      </w:r>
      <w:r w:rsidR="002D649D">
        <w:rPr>
          <w:rFonts w:cs="Arial"/>
          <w:color w:val="A6A6A6"/>
        </w:rPr>
        <w:t>)</w:t>
      </w:r>
      <w:r>
        <w:rPr>
          <w:rFonts w:cs="Arial"/>
          <w:color w:val="A6A6A6"/>
        </w:rPr>
        <w:t>]</w:t>
      </w:r>
    </w:p>
    <w:p w14:paraId="01E1006C" w14:textId="77777777" w:rsidR="006B0546" w:rsidRPr="006B0546" w:rsidRDefault="006B0546" w:rsidP="006B0546">
      <w:pPr>
        <w:ind w:left="792"/>
        <w:rPr>
          <w:b/>
        </w:rPr>
      </w:pPr>
    </w:p>
    <w:p w14:paraId="6FFE77C5" w14:textId="77777777" w:rsidR="006B0546" w:rsidRDefault="006B0546" w:rsidP="006B0546">
      <w:pPr>
        <w:pStyle w:val="ListParagraph"/>
        <w:numPr>
          <w:ilvl w:val="1"/>
          <w:numId w:val="29"/>
        </w:numPr>
        <w:rPr>
          <w:b/>
        </w:rPr>
      </w:pPr>
      <w:r>
        <w:rPr>
          <w:b/>
        </w:rPr>
        <w:t>Trigger</w:t>
      </w:r>
    </w:p>
    <w:p w14:paraId="64C75CB6" w14:textId="422879D1" w:rsidR="006B0546" w:rsidRDefault="002D649D" w:rsidP="006B0546">
      <w:pPr>
        <w:pStyle w:val="ListParagraph"/>
        <w:ind w:left="792"/>
        <w:rPr>
          <w:rFonts w:cs="Arial"/>
          <w:color w:val="A6A6A6"/>
        </w:rPr>
      </w:pPr>
      <w:r>
        <w:rPr>
          <w:rFonts w:cs="Arial"/>
          <w:color w:val="A6A6A6"/>
        </w:rPr>
        <w:t>Customer inserts ATM card.</w:t>
      </w:r>
    </w:p>
    <w:p w14:paraId="1EBD9B8D" w14:textId="77777777" w:rsidR="002D649D" w:rsidRDefault="002D649D" w:rsidP="006B0546">
      <w:pPr>
        <w:pStyle w:val="ListParagraph"/>
        <w:ind w:left="792"/>
        <w:rPr>
          <w:b/>
        </w:rPr>
      </w:pPr>
    </w:p>
    <w:p w14:paraId="30F72FE8" w14:textId="0B046EE1" w:rsidR="006B0546" w:rsidRDefault="006B0546" w:rsidP="006B0546">
      <w:pPr>
        <w:ind w:left="792"/>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p w14:paraId="6238296B" w14:textId="77777777" w:rsidR="006B0546" w:rsidRPr="006B0546" w:rsidRDefault="006B0546" w:rsidP="006B0546">
      <w:pPr>
        <w:ind w:left="792"/>
        <w:rPr>
          <w:b/>
        </w:rPr>
      </w:pPr>
    </w:p>
    <w:p w14:paraId="1045C5A4" w14:textId="77777777" w:rsidR="006B0546" w:rsidRDefault="006B0546" w:rsidP="006B0546">
      <w:pPr>
        <w:pStyle w:val="ListParagraph"/>
        <w:numPr>
          <w:ilvl w:val="1"/>
          <w:numId w:val="29"/>
        </w:numPr>
        <w:rPr>
          <w:b/>
        </w:rPr>
      </w:pPr>
      <w:r>
        <w:rPr>
          <w:b/>
        </w:rPr>
        <w:t>Pre-conditions</w:t>
      </w:r>
    </w:p>
    <w:p w14:paraId="44B1961E" w14:textId="77777777" w:rsidR="002D649D" w:rsidRDefault="002D649D" w:rsidP="002D649D">
      <w:pPr>
        <w:pStyle w:val="Hints"/>
        <w:numPr>
          <w:ilvl w:val="2"/>
          <w:numId w:val="29"/>
        </w:numPr>
        <w:rPr>
          <w:rFonts w:cs="Arial"/>
          <w:color w:val="A6A6A6"/>
        </w:rPr>
      </w:pPr>
      <w:r w:rsidRPr="003A6300">
        <w:rPr>
          <w:rFonts w:cs="Arial"/>
          <w:color w:val="A6A6A6"/>
        </w:rPr>
        <w:t>Customer has active deposit account with ATM privileges</w:t>
      </w:r>
    </w:p>
    <w:p w14:paraId="6BD8D529" w14:textId="77777777" w:rsidR="002D649D" w:rsidRDefault="002D649D" w:rsidP="002D649D">
      <w:pPr>
        <w:pStyle w:val="Hints"/>
        <w:numPr>
          <w:ilvl w:val="2"/>
          <w:numId w:val="29"/>
        </w:numPr>
        <w:rPr>
          <w:rFonts w:cs="Arial"/>
          <w:color w:val="A6A6A6"/>
        </w:rPr>
      </w:pPr>
      <w:r w:rsidRPr="006B0546">
        <w:rPr>
          <w:rFonts w:cs="Arial"/>
          <w:color w:val="A6A6A6"/>
        </w:rPr>
        <w:t>Customer has an activated ATM card</w:t>
      </w:r>
    </w:p>
    <w:p w14:paraId="7876850B" w14:textId="77777777" w:rsidR="002D649D" w:rsidRDefault="002D649D" w:rsidP="002D649D">
      <w:pPr>
        <w:pStyle w:val="Hints"/>
        <w:ind w:left="1080"/>
        <w:rPr>
          <w:rFonts w:cs="Arial"/>
          <w:color w:val="A6A6A6"/>
        </w:rPr>
      </w:pPr>
    </w:p>
    <w:p w14:paraId="75DB00A3" w14:textId="77777777" w:rsidR="002D649D" w:rsidRDefault="002D649D" w:rsidP="002D649D">
      <w:pPr>
        <w:pStyle w:val="Hints"/>
        <w:ind w:left="792"/>
        <w:rPr>
          <w:rFonts w:cs="Arial"/>
          <w:color w:val="A6A6A6"/>
        </w:rPr>
      </w:pPr>
      <w:r>
        <w:rPr>
          <w:rFonts w:cs="Arial"/>
          <w:color w:val="A6A6A6"/>
        </w:rPr>
        <w:t>[</w:t>
      </w:r>
      <w:r w:rsidRPr="000B04F7">
        <w:rPr>
          <w:rFonts w:cs="Arial"/>
          <w:color w:val="A6A6A6"/>
        </w:rPr>
        <w:t>List any activities that must take place, or any conditions that must be true, before the use case can be started. Number each pre-condition.</w:t>
      </w:r>
      <w:r>
        <w:rPr>
          <w:rFonts w:cs="Arial"/>
          <w:color w:val="A6A6A6"/>
        </w:rPr>
        <w:t>]</w:t>
      </w:r>
    </w:p>
    <w:p w14:paraId="6F9A807C" w14:textId="77777777" w:rsidR="002D649D" w:rsidRPr="006B0546" w:rsidRDefault="002D649D" w:rsidP="002D649D">
      <w:pPr>
        <w:pStyle w:val="Hints"/>
        <w:ind w:left="792"/>
        <w:rPr>
          <w:rFonts w:cs="Arial"/>
          <w:color w:val="A6A6A6"/>
        </w:rPr>
      </w:pPr>
    </w:p>
    <w:p w14:paraId="5C0646D7" w14:textId="44852555" w:rsidR="002D649D" w:rsidRPr="002D649D" w:rsidRDefault="002D649D" w:rsidP="002D649D">
      <w:pPr>
        <w:pStyle w:val="ListParagraph"/>
        <w:numPr>
          <w:ilvl w:val="1"/>
          <w:numId w:val="29"/>
        </w:numPr>
        <w:rPr>
          <w:b/>
        </w:rPr>
      </w:pPr>
      <w:r w:rsidRPr="002D649D">
        <w:rPr>
          <w:b/>
        </w:rPr>
        <w:t>Post-conditions</w:t>
      </w:r>
    </w:p>
    <w:p w14:paraId="5E4E9923" w14:textId="77777777" w:rsidR="002D649D" w:rsidRDefault="002D649D" w:rsidP="002D649D">
      <w:pPr>
        <w:numPr>
          <w:ilvl w:val="0"/>
          <w:numId w:val="20"/>
        </w:numPr>
        <w:rPr>
          <w:rFonts w:cs="Arial"/>
          <w:color w:val="A6A6A6"/>
          <w:szCs w:val="20"/>
        </w:rPr>
      </w:pPr>
      <w:r>
        <w:rPr>
          <w:rFonts w:cs="Arial"/>
          <w:color w:val="A6A6A6"/>
          <w:szCs w:val="20"/>
        </w:rPr>
        <w:t>Customer receives cash</w:t>
      </w:r>
    </w:p>
    <w:p w14:paraId="657A29BE" w14:textId="0855B666" w:rsidR="002D649D" w:rsidRDefault="002D649D" w:rsidP="002D649D">
      <w:pPr>
        <w:numPr>
          <w:ilvl w:val="0"/>
          <w:numId w:val="20"/>
        </w:numPr>
        <w:rPr>
          <w:rFonts w:cs="Arial"/>
          <w:color w:val="A6A6A6"/>
          <w:szCs w:val="20"/>
        </w:rPr>
      </w:pPr>
      <w:r w:rsidRPr="002D649D">
        <w:rPr>
          <w:rFonts w:cs="Arial"/>
          <w:color w:val="A6A6A6"/>
          <w:szCs w:val="20"/>
        </w:rPr>
        <w:t>Customer account balance is reduced by the amount of the withdrawal and transaction fees</w:t>
      </w:r>
    </w:p>
    <w:p w14:paraId="5B4322FF" w14:textId="77777777" w:rsidR="002D649D" w:rsidRPr="002D649D" w:rsidRDefault="002D649D" w:rsidP="002D649D">
      <w:pPr>
        <w:ind w:left="1080"/>
        <w:rPr>
          <w:rFonts w:cs="Arial"/>
          <w:color w:val="A6A6A6"/>
          <w:szCs w:val="20"/>
        </w:rPr>
      </w:pPr>
    </w:p>
    <w:p w14:paraId="58D37B23" w14:textId="17BFF0FC" w:rsidR="002D649D" w:rsidRPr="00670215" w:rsidRDefault="002D649D" w:rsidP="002D649D">
      <w:pPr>
        <w:ind w:left="720"/>
        <w:rPr>
          <w:rFonts w:cs="Arial"/>
          <w:color w:val="A6A6A6"/>
          <w:szCs w:val="20"/>
        </w:rPr>
      </w:pPr>
      <w:r>
        <w:rPr>
          <w:rFonts w:cs="Arial"/>
          <w:color w:val="A6A6A6"/>
          <w:szCs w:val="20"/>
        </w:rPr>
        <w:t>[</w:t>
      </w:r>
      <w:r w:rsidRPr="004C44F8">
        <w:rPr>
          <w:rFonts w:cs="Arial"/>
          <w:color w:val="A6A6A6"/>
          <w:szCs w:val="20"/>
        </w:rPr>
        <w:t xml:space="preserve">Describe the state of the system at the conclusion of the use case execution. </w:t>
      </w:r>
      <w:r>
        <w:rPr>
          <w:rFonts w:cs="Arial"/>
          <w:color w:val="A6A6A6"/>
          <w:szCs w:val="20"/>
        </w:rPr>
        <w:t xml:space="preserve">Should include both </w:t>
      </w:r>
      <w:r w:rsidRPr="00A148E4">
        <w:rPr>
          <w:rFonts w:cs="Arial"/>
          <w:i/>
          <w:iCs/>
          <w:color w:val="A6A6A6"/>
          <w:szCs w:val="20"/>
        </w:rPr>
        <w:t>minimal guarantees</w:t>
      </w:r>
      <w:r w:rsidRPr="00A148E4">
        <w:rPr>
          <w:rFonts w:cs="Arial"/>
          <w:color w:val="A6A6A6"/>
          <w:szCs w:val="20"/>
        </w:rPr>
        <w:t xml:space="preserve"> (what must happen even if the actor’s goal is not achieved) and the </w:t>
      </w:r>
      <w:r w:rsidRPr="00A148E4">
        <w:rPr>
          <w:rFonts w:cs="Arial"/>
          <w:i/>
          <w:iCs/>
          <w:color w:val="A6A6A6"/>
          <w:szCs w:val="20"/>
        </w:rPr>
        <w:t>success guarantees</w:t>
      </w:r>
      <w:r w:rsidRPr="00A148E4">
        <w:rPr>
          <w:rFonts w:cs="Arial"/>
          <w:color w:val="A6A6A6"/>
          <w:szCs w:val="20"/>
        </w:rPr>
        <w:t xml:space="preserve"> (what happens when the actor’s goal is achieved</w:t>
      </w:r>
      <w:r>
        <w:rPr>
          <w:rFonts w:cs="Arial"/>
          <w:color w:val="A6A6A6"/>
          <w:szCs w:val="20"/>
        </w:rPr>
        <w:t>. Number each post-condition.]</w:t>
      </w:r>
    </w:p>
    <w:p w14:paraId="42B9D6A1" w14:textId="77777777" w:rsidR="002D649D" w:rsidRPr="002D649D" w:rsidRDefault="002D649D" w:rsidP="002D649D">
      <w:pPr>
        <w:rPr>
          <w:b/>
        </w:rPr>
      </w:pPr>
    </w:p>
    <w:p w14:paraId="007908BF" w14:textId="45B4CA2F" w:rsidR="002D649D" w:rsidRPr="002D649D" w:rsidRDefault="002D649D" w:rsidP="002D649D">
      <w:pPr>
        <w:pStyle w:val="ListParagraph"/>
        <w:numPr>
          <w:ilvl w:val="1"/>
          <w:numId w:val="29"/>
        </w:numPr>
        <w:rPr>
          <w:b/>
        </w:rPr>
      </w:pPr>
      <w:r>
        <w:rPr>
          <w:b/>
        </w:rPr>
        <w:t>Main Scenario</w:t>
      </w:r>
    </w:p>
    <w:p w14:paraId="5A920031" w14:textId="4616213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Customer inserts ATM card</w:t>
      </w:r>
    </w:p>
    <w:p w14:paraId="2E1E377C"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 xml:space="preserve">Customer enters PIN </w:t>
      </w:r>
    </w:p>
    <w:p w14:paraId="58436829"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customer to enter language performance English or Spanish</w:t>
      </w:r>
    </w:p>
    <w:p w14:paraId="2CFFDE1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validates if customer is in the bank network</w:t>
      </w:r>
    </w:p>
    <w:p w14:paraId="6EF8C39E"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user to select transaction type</w:t>
      </w:r>
    </w:p>
    <w:p w14:paraId="5875705E"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Customer selects Withdrawal From Checking</w:t>
      </w:r>
    </w:p>
    <w:p w14:paraId="2C64BC9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user to enter withdrawal amount</w:t>
      </w:r>
    </w:p>
    <w:p w14:paraId="3223DFB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w:t>
      </w:r>
    </w:p>
    <w:p w14:paraId="5049DA14" w14:textId="77777777" w:rsidR="002D649D" w:rsidRDefault="002D649D" w:rsidP="002D649D">
      <w:pPr>
        <w:numPr>
          <w:ilvl w:val="0"/>
          <w:numId w:val="14"/>
        </w:numPr>
        <w:tabs>
          <w:tab w:val="clear" w:pos="540"/>
          <w:tab w:val="num" w:pos="1062"/>
        </w:tabs>
        <w:ind w:left="1080"/>
        <w:rPr>
          <w:rFonts w:cs="Arial"/>
          <w:color w:val="A6A6A6"/>
          <w:szCs w:val="20"/>
        </w:rPr>
      </w:pPr>
      <w:r w:rsidRPr="002D649D">
        <w:rPr>
          <w:rFonts w:cs="Arial"/>
          <w:color w:val="A6A6A6"/>
          <w:szCs w:val="20"/>
        </w:rPr>
        <w:t xml:space="preserve">System ejects ATM card </w:t>
      </w:r>
    </w:p>
    <w:p w14:paraId="5AE7179A" w14:textId="3C4008C8" w:rsidR="002D649D" w:rsidRPr="002D649D" w:rsidRDefault="002D649D" w:rsidP="002D649D">
      <w:pPr>
        <w:ind w:left="1080"/>
        <w:rPr>
          <w:rFonts w:cs="Arial"/>
          <w:color w:val="A6A6A6"/>
          <w:szCs w:val="20"/>
        </w:rPr>
      </w:pPr>
      <w:r w:rsidRPr="002D649D">
        <w:rPr>
          <w:rFonts w:cs="Arial"/>
          <w:color w:val="A6A6A6"/>
          <w:szCs w:val="20"/>
        </w:rPr>
        <w:lastRenderedPageBreak/>
        <w:t xml:space="preserve">[Provide a detailed description of the user actions and system responses that will take place during execution of the use case under </w:t>
      </w:r>
      <w:r w:rsidRPr="002D649D">
        <w:rPr>
          <w:rFonts w:cs="Arial"/>
          <w:b/>
          <w:color w:val="A6A6A6"/>
          <w:szCs w:val="20"/>
        </w:rPr>
        <w:t>normal, expected</w:t>
      </w:r>
      <w:r w:rsidRPr="002D649D">
        <w:rPr>
          <w:rFonts w:cs="Arial"/>
          <w:color w:val="A6A6A6"/>
          <w:szCs w:val="20"/>
        </w:rPr>
        <w:t xml:space="preserve"> conditions. This dialog sequence will ultimately lead to accomplishing the goal stated in the use case name and description.]</w:t>
      </w:r>
    </w:p>
    <w:p w14:paraId="4136BBE2" w14:textId="77777777" w:rsidR="002D649D" w:rsidRDefault="002D649D" w:rsidP="002D649D">
      <w:pPr>
        <w:pStyle w:val="ListParagraph"/>
        <w:ind w:left="792"/>
        <w:rPr>
          <w:b/>
        </w:rPr>
      </w:pPr>
    </w:p>
    <w:p w14:paraId="73BAAF8E" w14:textId="13067BB2" w:rsidR="00B437B7" w:rsidRPr="00B437B7" w:rsidRDefault="002D649D" w:rsidP="00B437B7">
      <w:pPr>
        <w:pStyle w:val="ListParagraph"/>
        <w:numPr>
          <w:ilvl w:val="1"/>
          <w:numId w:val="29"/>
        </w:numPr>
        <w:rPr>
          <w:b/>
        </w:rPr>
      </w:pPr>
      <w:r>
        <w:rPr>
          <w:b/>
        </w:rPr>
        <w:t>Alternative Scenarios</w:t>
      </w:r>
    </w:p>
    <w:p w14:paraId="5BEDC0B6" w14:textId="77777777" w:rsidR="00B437B7" w:rsidRPr="00670215" w:rsidRDefault="00B437B7" w:rsidP="00B437B7">
      <w:pPr>
        <w:pStyle w:val="Hints"/>
        <w:ind w:left="720"/>
        <w:rPr>
          <w:rFonts w:cs="Arial"/>
          <w:color w:val="A6A6A6"/>
        </w:rPr>
      </w:pPr>
      <w:r>
        <w:rPr>
          <w:rFonts w:cs="Arial"/>
          <w:color w:val="A6A6A6"/>
        </w:rPr>
        <w:t>4</w:t>
      </w:r>
      <w:r w:rsidRPr="00670215">
        <w:rPr>
          <w:rFonts w:cs="Arial"/>
          <w:color w:val="A6A6A6"/>
        </w:rPr>
        <w:t xml:space="preserve">a. </w:t>
      </w:r>
      <w:r>
        <w:rPr>
          <w:rFonts w:cs="Arial"/>
          <w:color w:val="A6A6A6"/>
        </w:rPr>
        <w:t>C</w:t>
      </w:r>
      <w:r w:rsidRPr="00670215">
        <w:rPr>
          <w:rFonts w:cs="Arial"/>
          <w:color w:val="A6A6A6"/>
        </w:rPr>
        <w:t xml:space="preserve">ustomer </w:t>
      </w:r>
      <w:r>
        <w:rPr>
          <w:rFonts w:cs="Arial"/>
          <w:color w:val="A6A6A6"/>
        </w:rPr>
        <w:t xml:space="preserve">is not in the bank network </w:t>
      </w:r>
    </w:p>
    <w:p w14:paraId="4B06F622" w14:textId="77777777" w:rsidR="00B437B7" w:rsidRPr="00670215" w:rsidRDefault="00B437B7" w:rsidP="00B437B7">
      <w:pPr>
        <w:pStyle w:val="Hints"/>
        <w:numPr>
          <w:ilvl w:val="0"/>
          <w:numId w:val="22"/>
        </w:numPr>
        <w:tabs>
          <w:tab w:val="left" w:pos="432"/>
        </w:tabs>
        <w:ind w:left="1440"/>
        <w:rPr>
          <w:rFonts w:cs="Arial"/>
          <w:color w:val="A6A6A6"/>
        </w:rPr>
      </w:pPr>
      <w:r w:rsidRPr="00670215">
        <w:rPr>
          <w:rFonts w:cs="Arial"/>
          <w:color w:val="A6A6A6"/>
        </w:rPr>
        <w:t xml:space="preserve">System will prompt </w:t>
      </w:r>
      <w:r>
        <w:rPr>
          <w:rFonts w:cs="Arial"/>
          <w:color w:val="A6A6A6"/>
        </w:rPr>
        <w:t xml:space="preserve">customer to accept network fee  </w:t>
      </w:r>
    </w:p>
    <w:p w14:paraId="651D6565" w14:textId="77777777" w:rsidR="00B437B7" w:rsidRPr="00670215" w:rsidRDefault="00B437B7" w:rsidP="00B437B7">
      <w:pPr>
        <w:pStyle w:val="Hints"/>
        <w:numPr>
          <w:ilvl w:val="0"/>
          <w:numId w:val="22"/>
        </w:numPr>
        <w:tabs>
          <w:tab w:val="left" w:pos="432"/>
        </w:tabs>
        <w:ind w:left="1440"/>
        <w:rPr>
          <w:rFonts w:cs="Arial"/>
          <w:color w:val="A6A6A6"/>
        </w:rPr>
      </w:pPr>
      <w:r>
        <w:rPr>
          <w:rFonts w:cs="Arial"/>
          <w:color w:val="A6A6A6"/>
        </w:rPr>
        <w:t xml:space="preserve">Customer accepts </w:t>
      </w:r>
    </w:p>
    <w:p w14:paraId="33C7B4E0" w14:textId="77777777" w:rsidR="00B437B7" w:rsidRDefault="00B437B7" w:rsidP="00B437B7">
      <w:pPr>
        <w:pStyle w:val="Hints"/>
        <w:numPr>
          <w:ilvl w:val="0"/>
          <w:numId w:val="22"/>
        </w:numPr>
        <w:tabs>
          <w:tab w:val="left" w:pos="432"/>
        </w:tabs>
        <w:ind w:left="1440"/>
        <w:rPr>
          <w:rFonts w:cs="Arial"/>
          <w:color w:val="A6A6A6"/>
        </w:rPr>
      </w:pPr>
      <w:r>
        <w:rPr>
          <w:rFonts w:cs="Arial"/>
          <w:color w:val="A6A6A6"/>
        </w:rPr>
        <w:t>Use Case resumes on step 5</w:t>
      </w:r>
      <w:r w:rsidRPr="00670215">
        <w:rPr>
          <w:rFonts w:cs="Arial"/>
          <w:color w:val="A6A6A6"/>
        </w:rPr>
        <w:t xml:space="preserve"> </w:t>
      </w:r>
    </w:p>
    <w:p w14:paraId="0F72BF68" w14:textId="77777777" w:rsidR="00B437B7" w:rsidRDefault="00B437B7" w:rsidP="00B437B7">
      <w:pPr>
        <w:pStyle w:val="Hints"/>
        <w:tabs>
          <w:tab w:val="left" w:pos="432"/>
        </w:tabs>
        <w:ind w:left="720"/>
        <w:rPr>
          <w:rFonts w:cs="Arial"/>
          <w:color w:val="A6A6A6"/>
        </w:rPr>
      </w:pPr>
    </w:p>
    <w:p w14:paraId="4025BDF1" w14:textId="77777777" w:rsidR="00B437B7" w:rsidRPr="00670215" w:rsidRDefault="00B437B7" w:rsidP="00B437B7">
      <w:pPr>
        <w:pStyle w:val="Hints"/>
        <w:ind w:left="720"/>
        <w:rPr>
          <w:rFonts w:cs="Arial"/>
          <w:color w:val="A6A6A6"/>
        </w:rPr>
      </w:pPr>
      <w:r>
        <w:rPr>
          <w:rFonts w:cs="Arial"/>
          <w:color w:val="A6A6A6"/>
        </w:rPr>
        <w:t>4b.</w:t>
      </w:r>
      <w:r w:rsidRPr="00670215">
        <w:rPr>
          <w:rFonts w:cs="Arial"/>
          <w:color w:val="A6A6A6"/>
        </w:rPr>
        <w:t xml:space="preserve"> </w:t>
      </w:r>
      <w:r>
        <w:rPr>
          <w:rFonts w:cs="Arial"/>
          <w:color w:val="A6A6A6"/>
        </w:rPr>
        <w:t>C</w:t>
      </w:r>
      <w:r w:rsidRPr="00670215">
        <w:rPr>
          <w:rFonts w:cs="Arial"/>
          <w:color w:val="A6A6A6"/>
        </w:rPr>
        <w:t xml:space="preserve">ustomer </w:t>
      </w:r>
      <w:r>
        <w:rPr>
          <w:rFonts w:cs="Arial"/>
          <w:color w:val="A6A6A6"/>
        </w:rPr>
        <w:t xml:space="preserve">is not in the bank network </w:t>
      </w:r>
    </w:p>
    <w:p w14:paraId="02F49322" w14:textId="77777777" w:rsidR="00B437B7" w:rsidRPr="00670215" w:rsidRDefault="00B437B7" w:rsidP="00B437B7">
      <w:pPr>
        <w:pStyle w:val="Hints"/>
        <w:numPr>
          <w:ilvl w:val="0"/>
          <w:numId w:val="25"/>
        </w:numPr>
        <w:tabs>
          <w:tab w:val="left" w:pos="432"/>
        </w:tabs>
        <w:ind w:left="1440"/>
        <w:rPr>
          <w:rFonts w:cs="Arial"/>
          <w:color w:val="A6A6A6"/>
        </w:rPr>
      </w:pPr>
      <w:r w:rsidRPr="00670215">
        <w:rPr>
          <w:rFonts w:cs="Arial"/>
          <w:color w:val="A6A6A6"/>
        </w:rPr>
        <w:t xml:space="preserve">System will prompt </w:t>
      </w:r>
      <w:r>
        <w:rPr>
          <w:rFonts w:cs="Arial"/>
          <w:color w:val="A6A6A6"/>
        </w:rPr>
        <w:t xml:space="preserve">customer to accept network fee  </w:t>
      </w:r>
    </w:p>
    <w:p w14:paraId="7BBD24E3" w14:textId="77777777" w:rsidR="00B437B7" w:rsidRPr="00670215" w:rsidRDefault="00B437B7" w:rsidP="00B437B7">
      <w:pPr>
        <w:pStyle w:val="Hints"/>
        <w:numPr>
          <w:ilvl w:val="0"/>
          <w:numId w:val="25"/>
        </w:numPr>
        <w:tabs>
          <w:tab w:val="left" w:pos="432"/>
        </w:tabs>
        <w:ind w:left="1440"/>
        <w:rPr>
          <w:rFonts w:cs="Arial"/>
          <w:color w:val="A6A6A6"/>
        </w:rPr>
      </w:pPr>
      <w:r>
        <w:rPr>
          <w:rFonts w:cs="Arial"/>
          <w:color w:val="A6A6A6"/>
        </w:rPr>
        <w:t xml:space="preserve">Customer declines </w:t>
      </w:r>
    </w:p>
    <w:p w14:paraId="223D18BF" w14:textId="77777777" w:rsidR="00B437B7" w:rsidRDefault="00B437B7" w:rsidP="00B437B7">
      <w:pPr>
        <w:pStyle w:val="Hints"/>
        <w:numPr>
          <w:ilvl w:val="0"/>
          <w:numId w:val="25"/>
        </w:numPr>
        <w:tabs>
          <w:tab w:val="left" w:pos="432"/>
        </w:tabs>
        <w:ind w:left="1440"/>
        <w:rPr>
          <w:rFonts w:cs="Arial"/>
          <w:color w:val="A6A6A6"/>
        </w:rPr>
      </w:pPr>
      <w:r>
        <w:rPr>
          <w:rFonts w:cs="Arial"/>
          <w:color w:val="A6A6A6"/>
        </w:rPr>
        <w:t>Transaction is terminated</w:t>
      </w:r>
    </w:p>
    <w:p w14:paraId="1CEB20BE" w14:textId="77777777" w:rsidR="00B437B7" w:rsidRDefault="00B437B7" w:rsidP="00B437B7">
      <w:pPr>
        <w:pStyle w:val="Hints"/>
        <w:numPr>
          <w:ilvl w:val="0"/>
          <w:numId w:val="25"/>
        </w:numPr>
        <w:tabs>
          <w:tab w:val="left" w:pos="432"/>
        </w:tabs>
        <w:ind w:left="1440"/>
        <w:rPr>
          <w:rFonts w:cs="Arial"/>
          <w:color w:val="A6A6A6"/>
        </w:rPr>
      </w:pPr>
      <w:r>
        <w:rPr>
          <w:rFonts w:cs="Arial"/>
          <w:color w:val="A6A6A6"/>
        </w:rPr>
        <w:t>Use Case resumes on step 9 of normal flow</w:t>
      </w:r>
    </w:p>
    <w:p w14:paraId="0353EC33" w14:textId="77777777" w:rsidR="00B437B7" w:rsidRDefault="00B437B7" w:rsidP="00B437B7">
      <w:pPr>
        <w:ind w:left="720"/>
        <w:rPr>
          <w:rFonts w:cs="Arial"/>
          <w:color w:val="A6A6A6"/>
          <w:szCs w:val="20"/>
        </w:rPr>
      </w:pPr>
    </w:p>
    <w:p w14:paraId="45990578" w14:textId="77777777" w:rsidR="00B437B7" w:rsidRDefault="00B437B7" w:rsidP="00B437B7">
      <w:pPr>
        <w:ind w:left="720"/>
        <w:rPr>
          <w:rFonts w:cs="Arial"/>
          <w:color w:val="A6A6A6"/>
        </w:rPr>
      </w:pPr>
      <w:r>
        <w:rPr>
          <w:rFonts w:cs="Arial"/>
          <w:color w:val="A6A6A6"/>
        </w:rPr>
        <w:t xml:space="preserve">[Document </w:t>
      </w:r>
      <w:r w:rsidRPr="00670215">
        <w:rPr>
          <w:rFonts w:cs="Arial"/>
          <w:color w:val="A6A6A6"/>
        </w:rPr>
        <w:t>branches from the main flow to handle special conditions</w:t>
      </w:r>
      <w:r>
        <w:rPr>
          <w:rFonts w:cs="Arial"/>
          <w:color w:val="A6A6A6"/>
        </w:rPr>
        <w:t xml:space="preserve"> (</w:t>
      </w:r>
      <w:r w:rsidRPr="00670215">
        <w:rPr>
          <w:rFonts w:cs="Arial"/>
          <w:color w:val="A6A6A6"/>
        </w:rPr>
        <w:t xml:space="preserve">also known as </w:t>
      </w:r>
      <w:r>
        <w:rPr>
          <w:rFonts w:cs="Arial"/>
          <w:color w:val="A6A6A6"/>
        </w:rPr>
        <w:t>extensions)</w:t>
      </w:r>
      <w:r w:rsidRPr="00670215">
        <w:rPr>
          <w:rFonts w:cs="Arial"/>
          <w:color w:val="A6A6A6"/>
        </w:rPr>
        <w:t xml:space="preserve">. For each </w:t>
      </w:r>
      <w:r>
        <w:rPr>
          <w:rFonts w:cs="Arial"/>
          <w:color w:val="A6A6A6"/>
        </w:rPr>
        <w:t>alternative flow</w:t>
      </w:r>
      <w:r w:rsidRPr="00670215">
        <w:rPr>
          <w:rFonts w:cs="Arial"/>
          <w:color w:val="A6A6A6"/>
        </w:rPr>
        <w:t xml:space="preserve"> reference the branching step number of the </w:t>
      </w:r>
      <w:r>
        <w:rPr>
          <w:rFonts w:cs="Arial"/>
          <w:color w:val="A6A6A6"/>
        </w:rPr>
        <w:t>normal</w:t>
      </w:r>
      <w:r w:rsidRPr="00670215">
        <w:rPr>
          <w:rFonts w:cs="Arial"/>
          <w:color w:val="A6A6A6"/>
        </w:rPr>
        <w:t xml:space="preserve"> flow and the condition which must be true in order for this extension to be executed.</w:t>
      </w:r>
      <w:r>
        <w:rPr>
          <w:rFonts w:cs="Arial"/>
          <w:color w:val="A6A6A6"/>
        </w:rPr>
        <w:t>]</w:t>
      </w:r>
    </w:p>
    <w:p w14:paraId="65C4EFE4" w14:textId="77777777" w:rsidR="00B437B7" w:rsidRDefault="00B437B7" w:rsidP="00B437B7">
      <w:pPr>
        <w:ind w:left="720"/>
        <w:rPr>
          <w:rFonts w:cs="Arial"/>
          <w:color w:val="A6A6A6"/>
          <w:szCs w:val="20"/>
        </w:rPr>
      </w:pPr>
    </w:p>
    <w:p w14:paraId="08FDB64F" w14:textId="596800D9" w:rsidR="00B437B7" w:rsidRDefault="00B437B7" w:rsidP="00B437B7">
      <w:pPr>
        <w:pStyle w:val="ListParagraph"/>
        <w:numPr>
          <w:ilvl w:val="1"/>
          <w:numId w:val="29"/>
        </w:numPr>
        <w:rPr>
          <w:b/>
        </w:rPr>
      </w:pPr>
      <w:r w:rsidRPr="00B437B7">
        <w:rPr>
          <w:b/>
        </w:rPr>
        <w:t>Special Requirements</w:t>
      </w:r>
    </w:p>
    <w:p w14:paraId="02A38AEC" w14:textId="4FF0D416" w:rsidR="00B437B7" w:rsidRDefault="00B437B7" w:rsidP="00B437B7">
      <w:pPr>
        <w:pStyle w:val="ListParagraph"/>
        <w:ind w:left="792"/>
        <w:rPr>
          <w:b/>
        </w:rPr>
      </w:pPr>
      <w:r>
        <w:rPr>
          <w:rFonts w:cs="Arial"/>
          <w:color w:val="A6A6A6"/>
        </w:rPr>
        <w:t xml:space="preserve">User validation (step 4) cannot take more then 30 seconds.  </w:t>
      </w:r>
    </w:p>
    <w:p w14:paraId="6126845B" w14:textId="77777777" w:rsidR="00B437B7" w:rsidRDefault="00B437B7" w:rsidP="00B437B7">
      <w:pPr>
        <w:pStyle w:val="ListParagraph"/>
        <w:ind w:left="792"/>
        <w:rPr>
          <w:b/>
        </w:rPr>
      </w:pPr>
    </w:p>
    <w:p w14:paraId="5715335C" w14:textId="63603008" w:rsidR="00B437B7" w:rsidRDefault="00B437B7" w:rsidP="00B437B7">
      <w:pPr>
        <w:pStyle w:val="ListParagraph"/>
        <w:ind w:left="792"/>
        <w:rPr>
          <w:rFonts w:cs="Arial"/>
          <w:color w:val="A6A6A6"/>
          <w:szCs w:val="20"/>
        </w:rPr>
      </w:pPr>
      <w:r>
        <w:rPr>
          <w:rFonts w:cs="Arial"/>
          <w:color w:val="A6A6A6"/>
          <w:szCs w:val="20"/>
        </w:rPr>
        <w:t>[</w:t>
      </w:r>
      <w:r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p w14:paraId="7C1F8B0E" w14:textId="77777777" w:rsidR="00B437B7" w:rsidRDefault="00B437B7" w:rsidP="00B437B7">
      <w:pPr>
        <w:pStyle w:val="ListParagraph"/>
        <w:ind w:left="792"/>
        <w:rPr>
          <w:b/>
        </w:rPr>
      </w:pPr>
    </w:p>
    <w:p w14:paraId="567148C3" w14:textId="53014611" w:rsidR="00B437B7" w:rsidRPr="00B437B7" w:rsidRDefault="00B437B7" w:rsidP="00B437B7">
      <w:pPr>
        <w:pStyle w:val="ListParagraph"/>
        <w:numPr>
          <w:ilvl w:val="1"/>
          <w:numId w:val="29"/>
        </w:numPr>
        <w:rPr>
          <w:b/>
        </w:rPr>
      </w:pPr>
      <w:r>
        <w:rPr>
          <w:b/>
        </w:rPr>
        <w:t>Notes</w:t>
      </w:r>
    </w:p>
    <w:p w14:paraId="692B67B7" w14:textId="31AA26E9" w:rsidR="002D649D" w:rsidRPr="00974D18" w:rsidRDefault="00974D18" w:rsidP="00974D18">
      <w:pPr>
        <w:pStyle w:val="ListParagraph"/>
        <w:numPr>
          <w:ilvl w:val="2"/>
          <w:numId w:val="29"/>
        </w:numPr>
        <w:rPr>
          <w:rFonts w:cs="Arial"/>
          <w:color w:val="A6A6A6"/>
          <w:szCs w:val="20"/>
        </w:rPr>
      </w:pPr>
      <w:r w:rsidRPr="00974D18">
        <w:rPr>
          <w:rFonts w:cs="Arial"/>
          <w:color w:val="A6A6A6"/>
        </w:rPr>
        <w:t>What is the maximum size of the PIN that a use can have?</w:t>
      </w:r>
    </w:p>
    <w:p w14:paraId="5099A593" w14:textId="77777777" w:rsidR="00974D18" w:rsidRDefault="00974D18" w:rsidP="006B0546">
      <w:pPr>
        <w:pStyle w:val="ListParagraph"/>
        <w:ind w:left="792"/>
        <w:rPr>
          <w:rFonts w:cs="Arial"/>
          <w:color w:val="A6A6A6"/>
        </w:rPr>
      </w:pPr>
    </w:p>
    <w:p w14:paraId="6249A8C4" w14:textId="59432A96" w:rsidR="006B0546" w:rsidRDefault="00974D18" w:rsidP="006B0546">
      <w:pPr>
        <w:pStyle w:val="ListParagraph"/>
        <w:ind w:left="792"/>
        <w:rPr>
          <w:b/>
        </w:rPr>
      </w:pPr>
      <w:r>
        <w:rPr>
          <w:rFonts w:cs="Arial"/>
          <w:color w:val="A6A6A6"/>
        </w:rPr>
        <w:t>[</w:t>
      </w:r>
      <w:r w:rsidRPr="0016386E">
        <w:rPr>
          <w:rFonts w:cs="Arial"/>
          <w:color w:val="A6A6A6"/>
        </w:rPr>
        <w:t>List any additional comments about this use case or any remaining open issues or TBDs (To Be Determined) that must be resolved.</w:t>
      </w:r>
      <w:r>
        <w:rPr>
          <w:rFonts w:cs="Arial"/>
          <w:color w:val="A6A6A6"/>
        </w:rPr>
        <w:t>]</w:t>
      </w:r>
    </w:p>
    <w:p w14:paraId="3EDC54AC" w14:textId="77777777" w:rsidR="006B0546" w:rsidRDefault="006B0546" w:rsidP="006B0546">
      <w:pPr>
        <w:pStyle w:val="ListParagraph"/>
        <w:ind w:left="792"/>
        <w:rPr>
          <w:b/>
        </w:rPr>
      </w:pPr>
    </w:p>
    <w:p w14:paraId="3A4B8B21"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3" w:name="_Toc221412490"/>
      <w:bookmarkStart w:id="4" w:name="_Toc221412565"/>
      <w:bookmarkStart w:id="5" w:name="_Toc221413038"/>
      <w:bookmarkStart w:id="6" w:name="_Toc221413152"/>
      <w:bookmarkStart w:id="7" w:name="_Toc221413219"/>
      <w:bookmarkStart w:id="8" w:name="_Toc221414483"/>
      <w:bookmarkStart w:id="9" w:name="_Toc221414561"/>
      <w:bookmarkStart w:id="10" w:name="_Toc221414643"/>
      <w:bookmarkStart w:id="11" w:name="_Toc221414829"/>
      <w:bookmarkStart w:id="12" w:name="_Toc221414951"/>
      <w:bookmarkStart w:id="13" w:name="_Toc221415339"/>
      <w:bookmarkStart w:id="14" w:name="_Toc221416323"/>
      <w:bookmarkStart w:id="15" w:name="_Toc221522344"/>
      <w:bookmarkStart w:id="16" w:name="_Toc221528087"/>
      <w:bookmarkEnd w:id="1"/>
      <w:bookmarkEnd w:id="3"/>
      <w:bookmarkEnd w:id="4"/>
      <w:bookmarkEnd w:id="5"/>
      <w:bookmarkEnd w:id="6"/>
      <w:bookmarkEnd w:id="7"/>
      <w:bookmarkEnd w:id="8"/>
      <w:bookmarkEnd w:id="9"/>
      <w:bookmarkEnd w:id="10"/>
      <w:bookmarkEnd w:id="11"/>
      <w:bookmarkEnd w:id="12"/>
      <w:bookmarkEnd w:id="13"/>
      <w:bookmarkEnd w:id="14"/>
      <w:bookmarkEnd w:id="15"/>
      <w:bookmarkEnd w:id="16"/>
    </w:p>
    <w:p w14:paraId="7F254E45"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17" w:name="_Toc221414484"/>
      <w:bookmarkStart w:id="18" w:name="_Toc221414562"/>
      <w:bookmarkStart w:id="19" w:name="_Toc221414644"/>
      <w:bookmarkStart w:id="20" w:name="_Toc221414830"/>
      <w:bookmarkStart w:id="21" w:name="_Toc221414952"/>
      <w:bookmarkStart w:id="22" w:name="_Toc221415340"/>
      <w:bookmarkStart w:id="23" w:name="_Toc221416324"/>
      <w:bookmarkStart w:id="24" w:name="_Toc221522345"/>
      <w:bookmarkStart w:id="25" w:name="_Toc221528088"/>
      <w:bookmarkEnd w:id="17"/>
      <w:bookmarkEnd w:id="18"/>
      <w:bookmarkEnd w:id="19"/>
      <w:bookmarkEnd w:id="20"/>
      <w:bookmarkEnd w:id="21"/>
      <w:bookmarkEnd w:id="22"/>
      <w:bookmarkEnd w:id="23"/>
      <w:bookmarkEnd w:id="24"/>
      <w:bookmarkEnd w:id="25"/>
    </w:p>
    <w:p w14:paraId="5538B2BD"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26" w:name="_Toc221414485"/>
      <w:bookmarkStart w:id="27" w:name="_Toc221414563"/>
      <w:bookmarkStart w:id="28" w:name="_Toc221414645"/>
      <w:bookmarkStart w:id="29" w:name="_Toc221414831"/>
      <w:bookmarkStart w:id="30" w:name="_Toc221414953"/>
      <w:bookmarkStart w:id="31" w:name="_Toc221415341"/>
      <w:bookmarkStart w:id="32" w:name="_Toc221416325"/>
      <w:bookmarkStart w:id="33" w:name="_Toc221522346"/>
      <w:bookmarkStart w:id="34" w:name="_Toc221528089"/>
      <w:bookmarkEnd w:id="26"/>
      <w:bookmarkEnd w:id="27"/>
      <w:bookmarkEnd w:id="28"/>
      <w:bookmarkEnd w:id="29"/>
      <w:bookmarkEnd w:id="30"/>
      <w:bookmarkEnd w:id="31"/>
      <w:bookmarkEnd w:id="32"/>
      <w:bookmarkEnd w:id="33"/>
      <w:bookmarkEnd w:id="34"/>
    </w:p>
    <w:p w14:paraId="7B2DD84B"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35" w:name="_Toc221414486"/>
      <w:bookmarkStart w:id="36" w:name="_Toc221414564"/>
      <w:bookmarkStart w:id="37" w:name="_Toc221414646"/>
      <w:bookmarkStart w:id="38" w:name="_Toc221414832"/>
      <w:bookmarkStart w:id="39" w:name="_Toc221414954"/>
      <w:bookmarkStart w:id="40" w:name="_Toc221415342"/>
      <w:bookmarkStart w:id="41" w:name="_Toc221416326"/>
      <w:bookmarkStart w:id="42" w:name="_Toc221522347"/>
      <w:bookmarkStart w:id="43" w:name="_Toc221528090"/>
      <w:bookmarkEnd w:id="35"/>
      <w:bookmarkEnd w:id="36"/>
      <w:bookmarkEnd w:id="37"/>
      <w:bookmarkEnd w:id="38"/>
      <w:bookmarkEnd w:id="39"/>
      <w:bookmarkEnd w:id="40"/>
      <w:bookmarkEnd w:id="41"/>
      <w:bookmarkEnd w:id="42"/>
      <w:bookmarkEnd w:id="43"/>
    </w:p>
    <w:p w14:paraId="28CFBB12"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44" w:name="_Toc221414487"/>
      <w:bookmarkStart w:id="45" w:name="_Toc221414565"/>
      <w:bookmarkStart w:id="46" w:name="_Toc221414647"/>
      <w:bookmarkStart w:id="47" w:name="_Toc221414833"/>
      <w:bookmarkStart w:id="48" w:name="_Toc221414955"/>
      <w:bookmarkStart w:id="49" w:name="_Toc221415343"/>
      <w:bookmarkStart w:id="50" w:name="_Toc221416327"/>
      <w:bookmarkStart w:id="51" w:name="_Toc221522348"/>
      <w:bookmarkStart w:id="52" w:name="_Toc221528091"/>
      <w:bookmarkEnd w:id="44"/>
      <w:bookmarkEnd w:id="45"/>
      <w:bookmarkEnd w:id="46"/>
      <w:bookmarkEnd w:id="47"/>
      <w:bookmarkEnd w:id="48"/>
      <w:bookmarkEnd w:id="49"/>
      <w:bookmarkEnd w:id="50"/>
      <w:bookmarkEnd w:id="51"/>
      <w:bookmarkEnd w:id="52"/>
    </w:p>
    <w:p w14:paraId="444864E6"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53" w:name="_Toc221414488"/>
      <w:bookmarkStart w:id="54" w:name="_Toc221414566"/>
      <w:bookmarkStart w:id="55" w:name="_Toc221414648"/>
      <w:bookmarkStart w:id="56" w:name="_Toc221414834"/>
      <w:bookmarkStart w:id="57" w:name="_Toc221414956"/>
      <w:bookmarkStart w:id="58" w:name="_Toc221415344"/>
      <w:bookmarkStart w:id="59" w:name="_Toc221416328"/>
      <w:bookmarkStart w:id="60" w:name="_Toc221522349"/>
      <w:bookmarkStart w:id="61" w:name="_Toc221528092"/>
      <w:bookmarkEnd w:id="53"/>
      <w:bookmarkEnd w:id="54"/>
      <w:bookmarkEnd w:id="55"/>
      <w:bookmarkEnd w:id="56"/>
      <w:bookmarkEnd w:id="57"/>
      <w:bookmarkEnd w:id="58"/>
      <w:bookmarkEnd w:id="59"/>
      <w:bookmarkEnd w:id="60"/>
      <w:bookmarkEnd w:id="61"/>
    </w:p>
    <w:p w14:paraId="2853B0B6"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62" w:name="_Toc221414489"/>
      <w:bookmarkStart w:id="63" w:name="_Toc221414567"/>
      <w:bookmarkStart w:id="64" w:name="_Toc221414649"/>
      <w:bookmarkStart w:id="65" w:name="_Toc221414835"/>
      <w:bookmarkStart w:id="66" w:name="_Toc221414957"/>
      <w:bookmarkStart w:id="67" w:name="_Toc221415345"/>
      <w:bookmarkStart w:id="68" w:name="_Toc221416329"/>
      <w:bookmarkStart w:id="69" w:name="_Toc221522350"/>
      <w:bookmarkStart w:id="70" w:name="_Toc221528093"/>
      <w:bookmarkEnd w:id="62"/>
      <w:bookmarkEnd w:id="63"/>
      <w:bookmarkEnd w:id="64"/>
      <w:bookmarkEnd w:id="65"/>
      <w:bookmarkEnd w:id="66"/>
      <w:bookmarkEnd w:id="67"/>
      <w:bookmarkEnd w:id="68"/>
      <w:bookmarkEnd w:id="69"/>
      <w:bookmarkEnd w:id="70"/>
    </w:p>
    <w:p w14:paraId="2DAEF1D6"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71" w:name="_Toc221414490"/>
      <w:bookmarkStart w:id="72" w:name="_Toc221414568"/>
      <w:bookmarkStart w:id="73" w:name="_Toc221414650"/>
      <w:bookmarkStart w:id="74" w:name="_Toc221414836"/>
      <w:bookmarkStart w:id="75" w:name="_Toc221414958"/>
      <w:bookmarkStart w:id="76" w:name="_Toc221415346"/>
      <w:bookmarkStart w:id="77" w:name="_Toc221416330"/>
      <w:bookmarkStart w:id="78" w:name="_Toc221522351"/>
      <w:bookmarkStart w:id="79" w:name="_Toc221528094"/>
      <w:bookmarkEnd w:id="71"/>
      <w:bookmarkEnd w:id="72"/>
      <w:bookmarkEnd w:id="73"/>
      <w:bookmarkEnd w:id="74"/>
      <w:bookmarkEnd w:id="75"/>
      <w:bookmarkEnd w:id="76"/>
      <w:bookmarkEnd w:id="77"/>
      <w:bookmarkEnd w:id="78"/>
      <w:bookmarkEnd w:id="79"/>
    </w:p>
    <w:p w14:paraId="2B806FAB"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80" w:name="_Toc221414491"/>
      <w:bookmarkStart w:id="81" w:name="_Toc221414569"/>
      <w:bookmarkStart w:id="82" w:name="_Toc221414651"/>
      <w:bookmarkStart w:id="83" w:name="_Toc221414837"/>
      <w:bookmarkStart w:id="84" w:name="_Toc221414959"/>
      <w:bookmarkStart w:id="85" w:name="_Toc221415347"/>
      <w:bookmarkStart w:id="86" w:name="_Toc221416331"/>
      <w:bookmarkStart w:id="87" w:name="_Toc221522352"/>
      <w:bookmarkStart w:id="88" w:name="_Toc221528095"/>
      <w:bookmarkEnd w:id="80"/>
      <w:bookmarkEnd w:id="81"/>
      <w:bookmarkEnd w:id="82"/>
      <w:bookmarkEnd w:id="83"/>
      <w:bookmarkEnd w:id="84"/>
      <w:bookmarkEnd w:id="85"/>
      <w:bookmarkEnd w:id="86"/>
      <w:bookmarkEnd w:id="87"/>
      <w:bookmarkEnd w:id="88"/>
    </w:p>
    <w:p w14:paraId="7948AD30"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89" w:name="_Toc221414492"/>
      <w:bookmarkStart w:id="90" w:name="_Toc221414570"/>
      <w:bookmarkStart w:id="91" w:name="_Toc221414652"/>
      <w:bookmarkStart w:id="92" w:name="_Toc221414838"/>
      <w:bookmarkStart w:id="93" w:name="_Toc221414960"/>
      <w:bookmarkStart w:id="94" w:name="_Toc221415348"/>
      <w:bookmarkStart w:id="95" w:name="_Toc221416332"/>
      <w:bookmarkStart w:id="96" w:name="_Toc221522353"/>
      <w:bookmarkStart w:id="97" w:name="_Toc221528096"/>
      <w:bookmarkEnd w:id="89"/>
      <w:bookmarkEnd w:id="90"/>
      <w:bookmarkEnd w:id="91"/>
      <w:bookmarkEnd w:id="92"/>
      <w:bookmarkEnd w:id="93"/>
      <w:bookmarkEnd w:id="94"/>
      <w:bookmarkEnd w:id="95"/>
      <w:bookmarkEnd w:id="96"/>
      <w:bookmarkEnd w:id="97"/>
    </w:p>
    <w:p w14:paraId="742901DF" w14:textId="77777777" w:rsidR="003347ED" w:rsidRPr="007164FF" w:rsidRDefault="003347ED" w:rsidP="003347ED">
      <w:pPr>
        <w:pStyle w:val="ListParagraph"/>
        <w:keepNext/>
        <w:numPr>
          <w:ilvl w:val="0"/>
          <w:numId w:val="9"/>
        </w:numPr>
        <w:spacing w:before="240" w:after="60"/>
        <w:outlineLvl w:val="1"/>
        <w:rPr>
          <w:rFonts w:cs="Arial"/>
          <w:b/>
          <w:bCs/>
          <w:i/>
          <w:iCs/>
          <w:vanish/>
          <w:sz w:val="28"/>
          <w:szCs w:val="28"/>
        </w:rPr>
      </w:pPr>
      <w:bookmarkStart w:id="98" w:name="_Toc221414493"/>
      <w:bookmarkStart w:id="99" w:name="_Toc221414571"/>
      <w:bookmarkStart w:id="100" w:name="_Toc221414653"/>
      <w:bookmarkStart w:id="101" w:name="_Toc221414839"/>
      <w:bookmarkStart w:id="102" w:name="_Toc221414961"/>
      <w:bookmarkStart w:id="103" w:name="_Toc221415349"/>
      <w:bookmarkStart w:id="104" w:name="_Toc221416333"/>
      <w:bookmarkStart w:id="105" w:name="_Toc221522354"/>
      <w:bookmarkStart w:id="106" w:name="_Toc221528097"/>
      <w:bookmarkEnd w:id="98"/>
      <w:bookmarkEnd w:id="99"/>
      <w:bookmarkEnd w:id="100"/>
      <w:bookmarkEnd w:id="101"/>
      <w:bookmarkEnd w:id="102"/>
      <w:bookmarkEnd w:id="103"/>
      <w:bookmarkEnd w:id="104"/>
      <w:bookmarkEnd w:id="105"/>
      <w:bookmarkEnd w:id="106"/>
    </w:p>
    <w:sectPr w:rsidR="003347ED" w:rsidRPr="007164FF" w:rsidSect="003347ED">
      <w:headerReference w:type="default" r:id="rId10"/>
      <w:footerReference w:type="default" r:id="rId11"/>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4A9CB" w14:textId="77777777" w:rsidR="002D649D" w:rsidRDefault="002D649D">
      <w:r>
        <w:separator/>
      </w:r>
    </w:p>
  </w:endnote>
  <w:endnote w:type="continuationSeparator" w:id="0">
    <w:p w14:paraId="0045ADD6" w14:textId="77777777" w:rsidR="002D649D" w:rsidRDefault="002D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3BC71" w14:textId="77777777" w:rsidR="002D649D" w:rsidRDefault="002D649D" w:rsidP="003347ED">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7F4B5E">
      <w:rPr>
        <w:noProof/>
        <w:sz w:val="12"/>
        <w:szCs w:val="12"/>
      </w:rPr>
      <w:t>3</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Pr>
        <w:noProof/>
        <w:sz w:val="12"/>
        <w:szCs w:val="12"/>
      </w:rPr>
      <w:t>9/12/2013</w:t>
    </w:r>
    <w:r>
      <w:rPr>
        <w:sz w:val="12"/>
        <w:szCs w:val="12"/>
      </w:rPr>
      <w:fldChar w:fldCharType="end"/>
    </w:r>
  </w:p>
  <w:p w14:paraId="45E119E9" w14:textId="77777777" w:rsidR="002D649D" w:rsidRPr="004A7EEA" w:rsidRDefault="002D649D" w:rsidP="003347ED">
    <w:pPr>
      <w:pStyle w:val="Footer"/>
      <w:tabs>
        <w:tab w:val="clear" w:pos="8640"/>
        <w:tab w:val="right" w:pos="9450"/>
      </w:tabs>
      <w:rPr>
        <w:sz w:val="12"/>
        <w:szCs w:val="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9B687" w14:textId="77777777" w:rsidR="002D649D" w:rsidRDefault="002D649D">
      <w:r>
        <w:separator/>
      </w:r>
    </w:p>
  </w:footnote>
  <w:footnote w:type="continuationSeparator" w:id="0">
    <w:p w14:paraId="7B259CBA" w14:textId="77777777" w:rsidR="002D649D" w:rsidRDefault="002D64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81339" w14:textId="77777777" w:rsidR="002D649D" w:rsidRDefault="002D649D" w:rsidP="003347ED">
    <w:pPr>
      <w:pStyle w:val="Header"/>
      <w:pBdr>
        <w:bottom w:val="single" w:sz="4" w:space="2" w:color="auto"/>
      </w:pBdr>
      <w:tabs>
        <w:tab w:val="right" w:pos="7920"/>
      </w:tabs>
      <w:rPr>
        <w:noProof/>
      </w:rPr>
    </w:pPr>
  </w:p>
  <w:p w14:paraId="48964DC9" w14:textId="77777777" w:rsidR="002D649D" w:rsidRDefault="002D649D" w:rsidP="003347ED">
    <w:pPr>
      <w:pStyle w:val="Header"/>
      <w:pBdr>
        <w:bottom w:val="single" w:sz="4" w:space="2" w:color="auto"/>
      </w:pBdr>
      <w:tabs>
        <w:tab w:val="right" w:pos="7920"/>
      </w:tabs>
      <w:rPr>
        <w:noProof/>
      </w:rPr>
    </w:pPr>
  </w:p>
  <w:p w14:paraId="4932EBA4" w14:textId="77777777" w:rsidR="002D649D" w:rsidRDefault="002D649D" w:rsidP="003347ED">
    <w:pPr>
      <w:pStyle w:val="Header"/>
      <w:pBdr>
        <w:bottom w:val="single" w:sz="4" w:space="2" w:color="auto"/>
      </w:pBdr>
      <w:tabs>
        <w:tab w:val="right" w:pos="7920"/>
      </w:tabs>
      <w:rPr>
        <w:noProof/>
      </w:rPr>
    </w:pPr>
  </w:p>
  <w:p w14:paraId="4186C154" w14:textId="77777777" w:rsidR="002D649D" w:rsidRDefault="002D649D" w:rsidP="003347ED">
    <w:pPr>
      <w:pStyle w:val="Header"/>
      <w:pBdr>
        <w:bottom w:val="single" w:sz="4" w:space="2" w:color="auto"/>
      </w:pBdr>
      <w:tabs>
        <w:tab w:val="right" w:pos="7920"/>
      </w:tabs>
      <w:rPr>
        <w:noProof/>
      </w:rPr>
    </w:pPr>
  </w:p>
  <w:p w14:paraId="69B389AE" w14:textId="77777777" w:rsidR="002D649D" w:rsidRPr="00E906D9" w:rsidRDefault="002D649D" w:rsidP="003347ED">
    <w:pPr>
      <w:pStyle w:val="Header"/>
      <w:pBdr>
        <w:bottom w:val="single" w:sz="4" w:space="2" w:color="auto"/>
      </w:pBdr>
      <w:tabs>
        <w:tab w:val="right" w:pos="7920"/>
      </w:tabs>
    </w:pPr>
  </w:p>
  <w:p w14:paraId="27B5D412" w14:textId="77777777" w:rsidR="002D649D" w:rsidRDefault="002D64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B25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A5322F"/>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BD1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7B40FC7"/>
    <w:multiLevelType w:val="hybridMultilevel"/>
    <w:tmpl w:val="016E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D523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15"/>
  </w:num>
  <w:num w:numId="4">
    <w:abstractNumId w:val="27"/>
  </w:num>
  <w:num w:numId="5">
    <w:abstractNumId w:val="13"/>
  </w:num>
  <w:num w:numId="6">
    <w:abstractNumId w:val="17"/>
  </w:num>
  <w:num w:numId="7">
    <w:abstractNumId w:val="25"/>
  </w:num>
  <w:num w:numId="8">
    <w:abstractNumId w:val="7"/>
  </w:num>
  <w:num w:numId="9">
    <w:abstractNumId w:val="6"/>
  </w:num>
  <w:num w:numId="10">
    <w:abstractNumId w:val="3"/>
  </w:num>
  <w:num w:numId="11">
    <w:abstractNumId w:val="12"/>
  </w:num>
  <w:num w:numId="12">
    <w:abstractNumId w:val="22"/>
  </w:num>
  <w:num w:numId="13">
    <w:abstractNumId w:val="14"/>
  </w:num>
  <w:num w:numId="14">
    <w:abstractNumId w:val="20"/>
  </w:num>
  <w:num w:numId="15">
    <w:abstractNumId w:val="2"/>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8"/>
  </w:num>
  <w:num w:numId="22">
    <w:abstractNumId w:val="16"/>
  </w:num>
  <w:num w:numId="23">
    <w:abstractNumId w:val="1"/>
  </w:num>
  <w:num w:numId="24">
    <w:abstractNumId w:val="11"/>
  </w:num>
  <w:num w:numId="25">
    <w:abstractNumId w:val="23"/>
  </w:num>
  <w:num w:numId="26">
    <w:abstractNumId w:val="0"/>
  </w:num>
  <w:num w:numId="27">
    <w:abstractNumId w:val="21"/>
  </w:num>
  <w:num w:numId="28">
    <w:abstractNumId w:val="28"/>
  </w:num>
  <w:num w:numId="29">
    <w:abstractNumId w:val="24"/>
  </w:num>
  <w:num w:numId="30">
    <w:abstractNumId w:val="26"/>
  </w:num>
  <w:num w:numId="31">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E53D3"/>
    <w:rsid w:val="00090A78"/>
    <w:rsid w:val="000A77C8"/>
    <w:rsid w:val="001B189E"/>
    <w:rsid w:val="001E53D3"/>
    <w:rsid w:val="0023326A"/>
    <w:rsid w:val="00276F39"/>
    <w:rsid w:val="00292207"/>
    <w:rsid w:val="002D649D"/>
    <w:rsid w:val="003347ED"/>
    <w:rsid w:val="00433853"/>
    <w:rsid w:val="004C748A"/>
    <w:rsid w:val="005348E7"/>
    <w:rsid w:val="006B0546"/>
    <w:rsid w:val="007B025A"/>
    <w:rsid w:val="007F4B5E"/>
    <w:rsid w:val="00821CCA"/>
    <w:rsid w:val="00951B8D"/>
    <w:rsid w:val="00974D18"/>
    <w:rsid w:val="00A84AC9"/>
    <w:rsid w:val="00AA7BB6"/>
    <w:rsid w:val="00B437B7"/>
    <w:rsid w:val="00C5240A"/>
    <w:rsid w:val="00C70BAD"/>
    <w:rsid w:val="00CE7A45"/>
    <w:rsid w:val="00DB3943"/>
    <w:rsid w:val="00EA0CB4"/>
    <w:rsid w:val="00F309CD"/>
    <w:rsid w:val="00F36620"/>
    <w:rsid w:val="00F4464F"/>
    <w:rsid w:val="00F62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acciolo:Downloads: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CE47DE5-9FB4-1347-B932-60357FA8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57</TotalTime>
  <Pages>4</Pages>
  <Words>567</Words>
  <Characters>3234</Characters>
  <Application>Microsoft Macintosh Word</Application>
  <DocSecurity>0</DocSecurity>
  <Lines>26</Lines>
  <Paragraphs>7</Paragraphs>
  <ScaleCrop>false</ScaleCrop>
  <Company>Scottrade, Inc.</Company>
  <LinksUpToDate>false</LinksUpToDate>
  <CharactersWithSpaces>3794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This template was provided to the IIBA </dc:description>
  <cp:lastModifiedBy>andrea caracciolo</cp:lastModifiedBy>
  <cp:revision>28</cp:revision>
  <cp:lastPrinted>2013-08-29T12:10:00Z</cp:lastPrinted>
  <dcterms:created xsi:type="dcterms:W3CDTF">2013-08-29T09:50:00Z</dcterms:created>
  <dcterms:modified xsi:type="dcterms:W3CDTF">2013-09-12T18:21:00Z</dcterms:modified>
</cp:coreProperties>
</file>